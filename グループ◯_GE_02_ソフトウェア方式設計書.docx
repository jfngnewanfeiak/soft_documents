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7593" w14:textId="77777777" w:rsidR="00D53C82" w:rsidRDefault="00D53C8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7D746" wp14:editId="4D9A6B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50305" cy="8856980"/>
                <wp:effectExtent l="0" t="0" r="17145" b="20320"/>
                <wp:wrapNone/>
                <wp:docPr id="1" name="フレー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0305" cy="8856980"/>
                        </a:xfrm>
                        <a:prstGeom prst="frame">
                          <a:avLst>
                            <a:gd name="adj1" fmla="val 92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9F25" id="フレーム 1" o:spid="_x0000_s1026" style="position:absolute;left:0;text-align:left;margin-left:0;margin-top:0;width:492.15pt;height:69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50305,8856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" path="m,l6250305,r,8856980l,8856980,,xm57940,57940r,8741100l6192365,8799040r,-8741100l57940,57940xe" filled="f" strokecolor="black [3213]" strokeweight="1pt">
                <v:stroke joinstyle="miter"/>
                <v:path arrowok="t" o:connecttype="custom" o:connectlocs="0,0;6250305,0;6250305,8856980;0,8856980;0,0;57940,57940;57940,8799040;6192365,8799040;6192365,57940;57940,57940" o:connectangles="0,0,0,0,0,0,0,0,0,0"/>
              </v:shape>
            </w:pict>
          </mc:Fallback>
        </mc:AlternateContent>
      </w:r>
    </w:p>
    <w:p w14:paraId="57146157" w14:textId="77777777" w:rsidR="00D53C82" w:rsidRDefault="00D53C82"/>
    <w:p w14:paraId="43E737BF" w14:textId="77777777" w:rsidR="00D53C82" w:rsidRDefault="00D53C82"/>
    <w:p w14:paraId="18527EDE" w14:textId="77777777" w:rsidR="00D53C82" w:rsidRDefault="00D53C82"/>
    <w:p w14:paraId="2FD9D461" w14:textId="77777777" w:rsidR="00D53C82" w:rsidRDefault="00470BA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D1D9A" wp14:editId="35D5773C">
                <wp:simplePos x="0" y="0"/>
                <wp:positionH relativeFrom="column">
                  <wp:posOffset>730695</wp:posOffset>
                </wp:positionH>
                <wp:positionV relativeFrom="paragraph">
                  <wp:posOffset>39370</wp:posOffset>
                </wp:positionV>
                <wp:extent cx="4748530" cy="1200785"/>
                <wp:effectExtent l="0" t="0" r="13970" b="18415"/>
                <wp:wrapNone/>
                <wp:docPr id="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8530" cy="1200785"/>
                        </a:xfrm>
                        <a:prstGeom prst="roundRect">
                          <a:avLst>
                            <a:gd name="adj" fmla="val 984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421074" id="四角形: 角を丸くする 2" o:spid="_x0000_s1026" style="position:absolute;left:0;text-align:left;margin-left:57.55pt;margin-top:3.1pt;width:373.9pt;height:94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64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" filled="f" strokecolor="black [3213]" strokeweight="1pt">
                <v:stroke joinstyle="miter"/>
              </v:roundrect>
            </w:pict>
          </mc:Fallback>
        </mc:AlternateContent>
      </w:r>
    </w:p>
    <w:p w14:paraId="52B55CE3" w14:textId="77777777" w:rsidR="00D53C82" w:rsidRDefault="00D53C82"/>
    <w:p w14:paraId="0CCD4D41" w14:textId="77777777" w:rsidR="00ED1EB7" w:rsidRDefault="00ED1EB7" w:rsidP="00ED1EB7">
      <w:pPr>
        <w:spacing w:line="36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通信販売システム</w:t>
      </w:r>
    </w:p>
    <w:p w14:paraId="12B94D87" w14:textId="51B9332B" w:rsidR="00D53C82" w:rsidRPr="007128BE" w:rsidRDefault="00240CEE" w:rsidP="00ED1EB7">
      <w:pPr>
        <w:spacing w:line="360" w:lineRule="exact"/>
        <w:jc w:val="center"/>
        <w:rPr>
          <w:rFonts w:eastAsia="DengXian"/>
          <w:sz w:val="28"/>
          <w:szCs w:val="28"/>
        </w:rPr>
      </w:pPr>
      <w:r>
        <w:rPr>
          <w:rFonts w:hint="eastAsia"/>
          <w:sz w:val="28"/>
          <w:szCs w:val="28"/>
        </w:rPr>
        <w:t>ソフトウェア</w:t>
      </w:r>
      <w:r w:rsidR="00AF7607">
        <w:rPr>
          <w:rFonts w:hint="eastAsia"/>
          <w:sz w:val="28"/>
          <w:szCs w:val="28"/>
        </w:rPr>
        <w:t>方式設計</w:t>
      </w:r>
      <w:r w:rsidR="007128BE">
        <w:rPr>
          <w:rFonts w:hint="eastAsia"/>
          <w:sz w:val="28"/>
          <w:szCs w:val="28"/>
        </w:rPr>
        <w:t>書</w:t>
      </w:r>
    </w:p>
    <w:p w14:paraId="69DFFE72" w14:textId="77777777" w:rsidR="00D53C82" w:rsidRDefault="00D53C82"/>
    <w:p w14:paraId="5131436A" w14:textId="77777777" w:rsidR="00D53C82" w:rsidRDefault="00D53C82"/>
    <w:p w14:paraId="69F417D7" w14:textId="3F5B95A9" w:rsidR="00D53C82" w:rsidRPr="007128BE" w:rsidRDefault="007128BE" w:rsidP="007128BE">
      <w:pPr>
        <w:jc w:val="center"/>
      </w:pPr>
      <w:r>
        <w:rPr>
          <w:rFonts w:hint="eastAsia"/>
        </w:rPr>
        <w:t>S</w:t>
      </w:r>
      <w:r w:rsidR="00240CEE">
        <w:t>W</w:t>
      </w:r>
      <w:r w:rsidR="00AF7607">
        <w:t>H</w:t>
      </w:r>
      <w:r w:rsidR="00240CEE">
        <w:t>S</w:t>
      </w:r>
      <w:r>
        <w:t>-001</w:t>
      </w:r>
    </w:p>
    <w:p w14:paraId="5443873E" w14:textId="77777777" w:rsidR="00D53C82" w:rsidRDefault="00D53C82">
      <w:pPr>
        <w:rPr>
          <w:lang w:eastAsia="zh-CN"/>
        </w:rPr>
      </w:pPr>
    </w:p>
    <w:p w14:paraId="3DA84431" w14:textId="77777777" w:rsidR="00D53C82" w:rsidRDefault="00D53C82">
      <w:pPr>
        <w:rPr>
          <w:lang w:eastAsia="zh-CN"/>
        </w:rPr>
      </w:pPr>
    </w:p>
    <w:p w14:paraId="7B4CF080" w14:textId="77777777" w:rsidR="00D53C82" w:rsidRDefault="00D53C82">
      <w:pPr>
        <w:rPr>
          <w:lang w:eastAsia="zh-CN"/>
        </w:rPr>
      </w:pPr>
    </w:p>
    <w:p w14:paraId="51B3637F" w14:textId="77777777" w:rsidR="00D53C82" w:rsidRDefault="00D53C82">
      <w:pPr>
        <w:rPr>
          <w:lang w:eastAsia="zh-CN"/>
        </w:rPr>
      </w:pPr>
    </w:p>
    <w:p w14:paraId="69FCE8DC" w14:textId="77777777" w:rsidR="00D53C82" w:rsidRDefault="00D53C82">
      <w:pPr>
        <w:rPr>
          <w:lang w:eastAsia="zh-CN"/>
        </w:rPr>
      </w:pPr>
    </w:p>
    <w:p w14:paraId="267E2514" w14:textId="77777777" w:rsidR="00D53C82" w:rsidRDefault="00D53C82">
      <w:pPr>
        <w:rPr>
          <w:lang w:eastAsia="zh-CN"/>
        </w:rPr>
      </w:pPr>
    </w:p>
    <w:p w14:paraId="50612BFC" w14:textId="77777777" w:rsidR="00D53C82" w:rsidRDefault="00D53C82">
      <w:pPr>
        <w:rPr>
          <w:lang w:eastAsia="zh-CN"/>
        </w:rPr>
      </w:pPr>
    </w:p>
    <w:p w14:paraId="3AE13378" w14:textId="77777777" w:rsidR="00D53C82" w:rsidRDefault="00D53C82">
      <w:pPr>
        <w:rPr>
          <w:lang w:eastAsia="zh-CN"/>
        </w:rPr>
      </w:pPr>
    </w:p>
    <w:tbl>
      <w:tblPr>
        <w:tblStyle w:val="a3"/>
        <w:tblpPr w:leftFromText="142" w:rightFromText="142" w:vertAnchor="text" w:horzAnchor="page" w:tblpX="6105" w:tblpY="205"/>
        <w:tblW w:w="0" w:type="auto"/>
        <w:tblLook w:val="04A0" w:firstRow="1" w:lastRow="0" w:firstColumn="1" w:lastColumn="0" w:noHBand="0" w:noVBand="1"/>
      </w:tblPr>
      <w:tblGrid>
        <w:gridCol w:w="1843"/>
        <w:gridCol w:w="1842"/>
      </w:tblGrid>
      <w:tr w:rsidR="00470BA8" w14:paraId="54E0798E" w14:textId="77777777" w:rsidTr="00317368">
        <w:trPr>
          <w:trHeight w:val="379"/>
        </w:trPr>
        <w:tc>
          <w:tcPr>
            <w:tcW w:w="1843" w:type="dxa"/>
            <w:shd w:val="clear" w:color="auto" w:fill="BFBFBF" w:themeFill="background1" w:themeFillShade="BF"/>
          </w:tcPr>
          <w:p w14:paraId="6C806306" w14:textId="77777777" w:rsidR="00470BA8" w:rsidRDefault="00470BA8" w:rsidP="00470BA8">
            <w:pPr>
              <w:jc w:val="center"/>
            </w:pPr>
            <w:r>
              <w:rPr>
                <w:rFonts w:hint="eastAsia"/>
              </w:rPr>
              <w:t>承認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1463D49E" w14:textId="77777777" w:rsidR="00470BA8" w:rsidRDefault="00470BA8" w:rsidP="00470BA8">
            <w:pPr>
              <w:jc w:val="center"/>
            </w:pPr>
            <w:r>
              <w:rPr>
                <w:rFonts w:hint="eastAsia"/>
              </w:rPr>
              <w:t>作成</w:t>
            </w:r>
          </w:p>
        </w:tc>
      </w:tr>
      <w:tr w:rsidR="00470BA8" w14:paraId="0044ABF1" w14:textId="77777777" w:rsidTr="00470BA8">
        <w:trPr>
          <w:trHeight w:val="379"/>
        </w:trPr>
        <w:tc>
          <w:tcPr>
            <w:tcW w:w="1843" w:type="dxa"/>
          </w:tcPr>
          <w:p w14:paraId="42A4135A" w14:textId="72B09F99" w:rsidR="00470BA8" w:rsidRDefault="007128BE" w:rsidP="00470BA8">
            <w:pPr>
              <w:jc w:val="center"/>
            </w:pPr>
            <w:r>
              <w:rPr>
                <w:rFonts w:hint="eastAsia"/>
              </w:rPr>
              <w:t>A</w:t>
            </w:r>
            <w:r>
              <w:t>AAA</w:t>
            </w:r>
          </w:p>
        </w:tc>
        <w:tc>
          <w:tcPr>
            <w:tcW w:w="1842" w:type="dxa"/>
          </w:tcPr>
          <w:p w14:paraId="2B874A93" w14:textId="2212B5B5" w:rsidR="00470BA8" w:rsidRDefault="007128BE" w:rsidP="00470BA8">
            <w:pPr>
              <w:jc w:val="center"/>
            </w:pPr>
            <w:r>
              <w:t>BBBB</w:t>
            </w:r>
          </w:p>
        </w:tc>
      </w:tr>
      <w:tr w:rsidR="00470BA8" w14:paraId="62721B23" w14:textId="77777777" w:rsidTr="00470BA8">
        <w:trPr>
          <w:trHeight w:val="402"/>
        </w:trPr>
        <w:tc>
          <w:tcPr>
            <w:tcW w:w="1843" w:type="dxa"/>
          </w:tcPr>
          <w:p w14:paraId="6584FB6A" w14:textId="71E5C03A" w:rsidR="00470BA8" w:rsidRDefault="007128BE" w:rsidP="00470BA8">
            <w:pPr>
              <w:jc w:val="center"/>
            </w:pPr>
            <w:proofErr w:type="spellStart"/>
            <w:r>
              <w:t>yyyy</w:t>
            </w:r>
            <w:proofErr w:type="spellEnd"/>
            <w:r>
              <w:t>/</w:t>
            </w:r>
            <w:proofErr w:type="spellStart"/>
            <w:r>
              <w:t>yy</w:t>
            </w:r>
            <w:proofErr w:type="spellEnd"/>
            <w:r>
              <w:t>/</w:t>
            </w:r>
            <w:proofErr w:type="spellStart"/>
            <w:r>
              <w:t>yy</w:t>
            </w:r>
            <w:proofErr w:type="spellEnd"/>
          </w:p>
        </w:tc>
        <w:tc>
          <w:tcPr>
            <w:tcW w:w="1842" w:type="dxa"/>
          </w:tcPr>
          <w:p w14:paraId="39ADFA8F" w14:textId="26CC988D" w:rsidR="00470BA8" w:rsidRDefault="007128BE" w:rsidP="00470BA8">
            <w:pPr>
              <w:jc w:val="center"/>
            </w:pPr>
            <w:proofErr w:type="spellStart"/>
            <w:r>
              <w:t>xxxx</w:t>
            </w:r>
            <w:proofErr w:type="spellEnd"/>
            <w:r>
              <w:t>/xx/xx</w:t>
            </w:r>
          </w:p>
        </w:tc>
      </w:tr>
    </w:tbl>
    <w:p w14:paraId="4E87E9BA" w14:textId="77777777" w:rsidR="00D53C82" w:rsidRDefault="00D53C82"/>
    <w:p w14:paraId="4F1E6082" w14:textId="77777777" w:rsidR="00D53C82" w:rsidRDefault="00D53C82"/>
    <w:p w14:paraId="5B693032" w14:textId="77777777" w:rsidR="00D53C82" w:rsidRDefault="00D53C82"/>
    <w:p w14:paraId="6D6AC740" w14:textId="77777777" w:rsidR="00D53C82" w:rsidRDefault="00D53C82"/>
    <w:p w14:paraId="346AE154" w14:textId="77777777" w:rsidR="00D53C82" w:rsidRDefault="00D53C82"/>
    <w:p w14:paraId="03532FC2" w14:textId="77777777" w:rsidR="00D53C82" w:rsidRDefault="00D53C82"/>
    <w:p w14:paraId="295BC998" w14:textId="77777777" w:rsidR="00D53C82" w:rsidRDefault="00D53C82"/>
    <w:p w14:paraId="415194D4" w14:textId="77777777" w:rsidR="00D53C82" w:rsidRDefault="00D53C82"/>
    <w:p w14:paraId="71C753DE" w14:textId="77777777" w:rsidR="00D53C82" w:rsidRDefault="00D53C82"/>
    <w:p w14:paraId="06E95719" w14:textId="77777777" w:rsidR="00D53C82" w:rsidRDefault="00D53C82"/>
    <w:p w14:paraId="40BF1FD7" w14:textId="77777777" w:rsidR="00D53C82" w:rsidRDefault="00D53C82"/>
    <w:p w14:paraId="7F355910" w14:textId="77777777" w:rsidR="00D53C82" w:rsidRDefault="00D53C82"/>
    <w:p w14:paraId="3CA6B279" w14:textId="0BC79448" w:rsidR="00D53C82" w:rsidRDefault="007128BE" w:rsidP="00A47D02">
      <w:pPr>
        <w:jc w:val="center"/>
      </w:pPr>
      <w:proofErr w:type="spellStart"/>
      <w:r>
        <w:t>xxxx</w:t>
      </w:r>
      <w:proofErr w:type="spellEnd"/>
      <w:r>
        <w:rPr>
          <w:rFonts w:hint="eastAsia"/>
        </w:rPr>
        <w:t>年x</w:t>
      </w:r>
      <w:r>
        <w:t>x</w:t>
      </w:r>
      <w:r>
        <w:rPr>
          <w:rFonts w:hint="eastAsia"/>
        </w:rPr>
        <w:t>月x</w:t>
      </w:r>
      <w:r>
        <w:t>x</w:t>
      </w:r>
      <w:r>
        <w:rPr>
          <w:rFonts w:hint="eastAsia"/>
        </w:rPr>
        <w:t>日</w:t>
      </w:r>
    </w:p>
    <w:p w14:paraId="6219A8F1" w14:textId="75A706EC" w:rsidR="00317368" w:rsidRDefault="007128BE" w:rsidP="00A47D02">
      <w:pPr>
        <w:jc w:val="center"/>
      </w:pPr>
      <w:r>
        <w:rPr>
          <w:rFonts w:hint="eastAsia"/>
        </w:rPr>
        <w:t>IPUT-OK 情報工学科</w:t>
      </w:r>
    </w:p>
    <w:p w14:paraId="0D730F5A" w14:textId="77777777" w:rsidR="00D53C82" w:rsidRDefault="00D53C82"/>
    <w:p w14:paraId="1220B575" w14:textId="77777777" w:rsidR="00D53C82" w:rsidRDefault="00D53C82"/>
    <w:p w14:paraId="0BDE011B" w14:textId="77777777" w:rsidR="00D53C82" w:rsidRDefault="00D53C82"/>
    <w:p w14:paraId="5EDD13BE" w14:textId="77777777" w:rsidR="00D53C82" w:rsidRDefault="00D53C82"/>
    <w:p w14:paraId="624B3CEF" w14:textId="77777777" w:rsidR="00D53C82" w:rsidRDefault="00D53C82"/>
    <w:p w14:paraId="7B6D7FA7" w14:textId="77777777" w:rsidR="00B3244C" w:rsidRDefault="00B3244C" w:rsidP="00317368">
      <w:pPr>
        <w:jc w:val="center"/>
      </w:pPr>
    </w:p>
    <w:p w14:paraId="32C719E9" w14:textId="77777777" w:rsidR="00D53C82" w:rsidRDefault="00317368" w:rsidP="00317368">
      <w:pPr>
        <w:jc w:val="center"/>
      </w:pPr>
      <w:r>
        <w:rPr>
          <w:rFonts w:hint="eastAsia"/>
        </w:rPr>
        <w:t>改訂履歴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09"/>
        <w:gridCol w:w="1413"/>
        <w:gridCol w:w="5107"/>
        <w:gridCol w:w="1236"/>
      </w:tblGrid>
      <w:tr w:rsidR="00317368" w14:paraId="073B8020" w14:textId="77777777" w:rsidTr="00317368">
        <w:trPr>
          <w:jc w:val="center"/>
        </w:trPr>
        <w:tc>
          <w:tcPr>
            <w:tcW w:w="1134" w:type="dxa"/>
            <w:shd w:val="clear" w:color="auto" w:fill="BFBFBF" w:themeFill="background1" w:themeFillShade="BF"/>
          </w:tcPr>
          <w:p w14:paraId="1B39DD62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14:paraId="15EEB4FF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バージョン</w:t>
            </w:r>
          </w:p>
        </w:tc>
        <w:tc>
          <w:tcPr>
            <w:tcW w:w="5107" w:type="dxa"/>
            <w:shd w:val="clear" w:color="auto" w:fill="BFBFBF" w:themeFill="background1" w:themeFillShade="BF"/>
          </w:tcPr>
          <w:p w14:paraId="01A25D8D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改訂内容</w:t>
            </w:r>
          </w:p>
        </w:tc>
        <w:tc>
          <w:tcPr>
            <w:tcW w:w="1236" w:type="dxa"/>
            <w:shd w:val="clear" w:color="auto" w:fill="BFBFBF" w:themeFill="background1" w:themeFillShade="BF"/>
          </w:tcPr>
          <w:p w14:paraId="4CEBA591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担当</w:t>
            </w:r>
          </w:p>
        </w:tc>
      </w:tr>
      <w:tr w:rsidR="00317368" w14:paraId="22996667" w14:textId="77777777" w:rsidTr="00317368">
        <w:trPr>
          <w:jc w:val="center"/>
        </w:trPr>
        <w:tc>
          <w:tcPr>
            <w:tcW w:w="1134" w:type="dxa"/>
          </w:tcPr>
          <w:p w14:paraId="10AEFF67" w14:textId="7C147296" w:rsidR="00317368" w:rsidRDefault="007128BE">
            <w:proofErr w:type="spellStart"/>
            <w:r>
              <w:t>xxxx</w:t>
            </w:r>
            <w:proofErr w:type="spellEnd"/>
            <w:r>
              <w:t>/xx/xx</w:t>
            </w:r>
          </w:p>
        </w:tc>
        <w:tc>
          <w:tcPr>
            <w:tcW w:w="1413" w:type="dxa"/>
          </w:tcPr>
          <w:p w14:paraId="2488D99A" w14:textId="5AC97E34" w:rsidR="00317368" w:rsidRDefault="007128BE">
            <w:r>
              <w:rPr>
                <w:rFonts w:hint="eastAsia"/>
              </w:rPr>
              <w:t>V</w:t>
            </w:r>
            <w:r>
              <w:t>er</w:t>
            </w:r>
            <w:r w:rsidR="006F079E">
              <w:t>.</w:t>
            </w:r>
            <w:r>
              <w:t>0</w:t>
            </w:r>
            <w:r w:rsidR="006F079E">
              <w:rPr>
                <w:rFonts w:hint="eastAsia"/>
              </w:rPr>
              <w:t>.</w:t>
            </w:r>
            <w:r w:rsidR="006F079E">
              <w:t>1</w:t>
            </w:r>
          </w:p>
        </w:tc>
        <w:tc>
          <w:tcPr>
            <w:tcW w:w="5107" w:type="dxa"/>
          </w:tcPr>
          <w:p w14:paraId="3110B1DA" w14:textId="089EE64E" w:rsidR="00317368" w:rsidRDefault="007128BE">
            <w:r>
              <w:rPr>
                <w:rFonts w:hint="eastAsia"/>
              </w:rPr>
              <w:t>初版作成</w:t>
            </w:r>
          </w:p>
        </w:tc>
        <w:tc>
          <w:tcPr>
            <w:tcW w:w="1236" w:type="dxa"/>
          </w:tcPr>
          <w:p w14:paraId="6883C7EB" w14:textId="44739468" w:rsidR="00317368" w:rsidRDefault="007128BE">
            <w:r>
              <w:rPr>
                <w:rFonts w:hint="eastAsia"/>
              </w:rPr>
              <w:t>B</w:t>
            </w:r>
            <w:r>
              <w:t>BBB</w:t>
            </w:r>
          </w:p>
        </w:tc>
      </w:tr>
      <w:tr w:rsidR="00317368" w14:paraId="4C5BF02A" w14:textId="77777777" w:rsidTr="00317368">
        <w:trPr>
          <w:jc w:val="center"/>
        </w:trPr>
        <w:tc>
          <w:tcPr>
            <w:tcW w:w="1134" w:type="dxa"/>
          </w:tcPr>
          <w:p w14:paraId="71FA43B3" w14:textId="77777777" w:rsidR="00317368" w:rsidRDefault="00317368"/>
        </w:tc>
        <w:tc>
          <w:tcPr>
            <w:tcW w:w="1413" w:type="dxa"/>
          </w:tcPr>
          <w:p w14:paraId="29041267" w14:textId="77777777" w:rsidR="00317368" w:rsidRDefault="00317368"/>
        </w:tc>
        <w:tc>
          <w:tcPr>
            <w:tcW w:w="5107" w:type="dxa"/>
          </w:tcPr>
          <w:p w14:paraId="1C42D44F" w14:textId="77777777" w:rsidR="00317368" w:rsidRDefault="00317368"/>
        </w:tc>
        <w:tc>
          <w:tcPr>
            <w:tcW w:w="1236" w:type="dxa"/>
          </w:tcPr>
          <w:p w14:paraId="4AD79AD6" w14:textId="77777777" w:rsidR="00317368" w:rsidRDefault="00317368"/>
        </w:tc>
      </w:tr>
      <w:tr w:rsidR="00317368" w14:paraId="06BEBEA3" w14:textId="77777777" w:rsidTr="00317368">
        <w:trPr>
          <w:jc w:val="center"/>
        </w:trPr>
        <w:tc>
          <w:tcPr>
            <w:tcW w:w="1134" w:type="dxa"/>
          </w:tcPr>
          <w:p w14:paraId="7E194EB9" w14:textId="77777777" w:rsidR="00317368" w:rsidRDefault="00317368"/>
        </w:tc>
        <w:tc>
          <w:tcPr>
            <w:tcW w:w="1413" w:type="dxa"/>
          </w:tcPr>
          <w:p w14:paraId="2BEE1CC0" w14:textId="77777777" w:rsidR="00317368" w:rsidRDefault="00317368"/>
        </w:tc>
        <w:tc>
          <w:tcPr>
            <w:tcW w:w="5107" w:type="dxa"/>
          </w:tcPr>
          <w:p w14:paraId="68D1A9DE" w14:textId="77777777" w:rsidR="00317368" w:rsidRDefault="00317368"/>
        </w:tc>
        <w:tc>
          <w:tcPr>
            <w:tcW w:w="1236" w:type="dxa"/>
          </w:tcPr>
          <w:p w14:paraId="4E6EABB9" w14:textId="77777777" w:rsidR="00317368" w:rsidRDefault="00317368"/>
        </w:tc>
      </w:tr>
      <w:tr w:rsidR="00317368" w14:paraId="39EB8279" w14:textId="77777777" w:rsidTr="00317368">
        <w:trPr>
          <w:jc w:val="center"/>
        </w:trPr>
        <w:tc>
          <w:tcPr>
            <w:tcW w:w="1134" w:type="dxa"/>
          </w:tcPr>
          <w:p w14:paraId="5EA4324E" w14:textId="77777777" w:rsidR="00317368" w:rsidRDefault="00317368"/>
        </w:tc>
        <w:tc>
          <w:tcPr>
            <w:tcW w:w="1413" w:type="dxa"/>
          </w:tcPr>
          <w:p w14:paraId="5C2AB1ED" w14:textId="77777777" w:rsidR="00317368" w:rsidRDefault="00317368"/>
        </w:tc>
        <w:tc>
          <w:tcPr>
            <w:tcW w:w="5107" w:type="dxa"/>
          </w:tcPr>
          <w:p w14:paraId="6CF8B7E6" w14:textId="77777777" w:rsidR="00317368" w:rsidRDefault="00317368"/>
        </w:tc>
        <w:tc>
          <w:tcPr>
            <w:tcW w:w="1236" w:type="dxa"/>
          </w:tcPr>
          <w:p w14:paraId="1CB3D47D" w14:textId="77777777" w:rsidR="00317368" w:rsidRDefault="00317368"/>
        </w:tc>
      </w:tr>
    </w:tbl>
    <w:p w14:paraId="1AF9253D" w14:textId="77777777" w:rsidR="00317368" w:rsidRDefault="00317368"/>
    <w:p w14:paraId="6316615C" w14:textId="77777777" w:rsidR="00B3244C" w:rsidRDefault="00B3244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192261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53FB3" w14:textId="62DF1728" w:rsidR="00E447E2" w:rsidRPr="00E447E2" w:rsidRDefault="00E447E2">
          <w:pPr>
            <w:pStyle w:val="a9"/>
            <w:rPr>
              <w:color w:val="auto"/>
              <w:sz w:val="24"/>
              <w:szCs w:val="24"/>
            </w:rPr>
          </w:pPr>
          <w:r w:rsidRPr="00E447E2">
            <w:rPr>
              <w:color w:val="auto"/>
              <w:sz w:val="24"/>
              <w:szCs w:val="24"/>
              <w:lang w:val="ja-JP"/>
            </w:rPr>
            <w:t>目次</w:t>
          </w:r>
        </w:p>
        <w:p w14:paraId="54F7D696" w14:textId="1D423C72" w:rsidR="00B82F66" w:rsidRDefault="00E447E2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76246" w:history="1">
            <w:r w:rsidR="00B82F66" w:rsidRPr="00326471">
              <w:rPr>
                <w:rStyle w:val="aa"/>
                <w:noProof/>
              </w:rPr>
              <w:t>1.</w:t>
            </w:r>
            <w:r w:rsidR="00B82F66">
              <w:rPr>
                <w:noProof/>
              </w:rPr>
              <w:tab/>
            </w:r>
            <w:r w:rsidR="00B82F66" w:rsidRPr="00326471">
              <w:rPr>
                <w:rStyle w:val="aa"/>
                <w:noProof/>
              </w:rPr>
              <w:t>概要</w:t>
            </w:r>
            <w:r w:rsidR="00B82F66">
              <w:rPr>
                <w:noProof/>
                <w:webHidden/>
              </w:rPr>
              <w:tab/>
            </w:r>
            <w:r w:rsidR="00B82F66">
              <w:rPr>
                <w:noProof/>
                <w:webHidden/>
              </w:rPr>
              <w:fldChar w:fldCharType="begin"/>
            </w:r>
            <w:r w:rsidR="00B82F66">
              <w:rPr>
                <w:noProof/>
                <w:webHidden/>
              </w:rPr>
              <w:instrText xml:space="preserve"> PAGEREF _Toc122776246 \h </w:instrText>
            </w:r>
            <w:r w:rsidR="00B82F66">
              <w:rPr>
                <w:noProof/>
                <w:webHidden/>
              </w:rPr>
            </w:r>
            <w:r w:rsidR="00B82F66">
              <w:rPr>
                <w:noProof/>
                <w:webHidden/>
              </w:rPr>
              <w:fldChar w:fldCharType="separate"/>
            </w:r>
            <w:r w:rsidR="00B82F66">
              <w:rPr>
                <w:noProof/>
                <w:webHidden/>
              </w:rPr>
              <w:t>3</w:t>
            </w:r>
            <w:r w:rsidR="00B82F66">
              <w:rPr>
                <w:noProof/>
                <w:webHidden/>
              </w:rPr>
              <w:fldChar w:fldCharType="end"/>
            </w:r>
          </w:hyperlink>
        </w:p>
        <w:p w14:paraId="42F02969" w14:textId="63DD845D" w:rsidR="00B82F66" w:rsidRDefault="00B82F66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2776247" w:history="1">
            <w:r w:rsidRPr="00326471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326471">
              <w:rPr>
                <w:rStyle w:val="aa"/>
                <w:noProof/>
              </w:rPr>
              <w:t>システム構成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_Toc122776247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170B9" w14:textId="475F58CC" w:rsidR="00B82F66" w:rsidRDefault="00B82F66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2776248" w:history="1">
            <w:r w:rsidRPr="00326471">
              <w:rPr>
                <w:rStyle w:val="aa"/>
                <w:noProof/>
              </w:rPr>
              <w:t>3.</w:t>
            </w:r>
            <w:r>
              <w:rPr>
                <w:noProof/>
              </w:rPr>
              <w:tab/>
            </w:r>
            <w:r w:rsidRPr="00326471">
              <w:rPr>
                <w:rStyle w:val="aa"/>
                <w:noProof/>
              </w:rPr>
              <w:t>ソフトウェア構成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_Toc122776248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E18F0" w14:textId="45093F1B" w:rsidR="00B82F66" w:rsidRDefault="00B82F66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2776249" w:history="1">
            <w:r w:rsidRPr="00326471">
              <w:rPr>
                <w:rStyle w:val="aa"/>
                <w:noProof/>
              </w:rPr>
              <w:t>4.</w:t>
            </w:r>
            <w:r>
              <w:rPr>
                <w:noProof/>
              </w:rPr>
              <w:tab/>
            </w:r>
            <w:r w:rsidRPr="00326471">
              <w:rPr>
                <w:rStyle w:val="aa"/>
                <w:noProof/>
              </w:rPr>
              <w:t>制御方式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_Toc122776249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F7DB6" w14:textId="1D3917A8" w:rsidR="00B82F66" w:rsidRDefault="00B82F66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2776250" w:history="1">
            <w:r w:rsidRPr="00326471">
              <w:rPr>
                <w:rStyle w:val="aa"/>
                <w:noProof/>
              </w:rPr>
              <w:t>4.1</w:t>
            </w:r>
            <w:r>
              <w:rPr>
                <w:noProof/>
              </w:rPr>
              <w:tab/>
            </w:r>
            <w:r w:rsidRPr="00326471">
              <w:rPr>
                <w:rStyle w:val="aa"/>
                <w:noProof/>
              </w:rPr>
              <w:t>ソフトウェア制御方式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_Toc122776250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696BE" w14:textId="70A6344A" w:rsidR="00B82F66" w:rsidRDefault="00B82F66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2776251" w:history="1">
            <w:r w:rsidRPr="00326471">
              <w:rPr>
                <w:rStyle w:val="aa"/>
                <w:noProof/>
              </w:rPr>
              <w:t>4.2</w:t>
            </w:r>
            <w:r>
              <w:rPr>
                <w:noProof/>
              </w:rPr>
              <w:tab/>
            </w:r>
            <w:r w:rsidRPr="00326471">
              <w:rPr>
                <w:rStyle w:val="aa"/>
                <w:noProof/>
              </w:rPr>
              <w:t>性能見積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_Toc122776251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1D8E1" w14:textId="66E78F8C" w:rsidR="00B82F66" w:rsidRDefault="00B82F66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2776252" w:history="1">
            <w:r w:rsidRPr="00326471">
              <w:rPr>
                <w:rStyle w:val="aa"/>
                <w:noProof/>
              </w:rPr>
              <w:t>5.</w:t>
            </w:r>
            <w:r>
              <w:rPr>
                <w:noProof/>
              </w:rPr>
              <w:tab/>
            </w:r>
            <w:r w:rsidRPr="00326471">
              <w:rPr>
                <w:rStyle w:val="aa"/>
                <w:noProof/>
              </w:rPr>
              <w:t>機能ユニット詳細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_Toc122776252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A121F" w14:textId="3C3A398D" w:rsidR="00B82F66" w:rsidRDefault="00B82F66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2776253" w:history="1">
            <w:r w:rsidRPr="00326471">
              <w:rPr>
                <w:rStyle w:val="aa"/>
                <w:noProof/>
              </w:rPr>
              <w:t>6.</w:t>
            </w:r>
            <w:r>
              <w:rPr>
                <w:noProof/>
              </w:rPr>
              <w:tab/>
            </w:r>
            <w:r w:rsidRPr="00326471">
              <w:rPr>
                <w:rStyle w:val="aa"/>
                <w:noProof/>
              </w:rPr>
              <w:t>システムで扱うデータ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_Toc122776253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5F5B3" w14:textId="5282F8E6" w:rsidR="00B82F66" w:rsidRDefault="00B82F66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2776254" w:history="1">
            <w:r w:rsidRPr="00326471">
              <w:rPr>
                <w:rStyle w:val="aa"/>
                <w:noProof/>
              </w:rPr>
              <w:t>7.</w:t>
            </w:r>
            <w:r>
              <w:rPr>
                <w:noProof/>
              </w:rPr>
              <w:tab/>
            </w:r>
            <w:r w:rsidRPr="00326471">
              <w:rPr>
                <w:rStyle w:val="aa"/>
                <w:noProof/>
              </w:rPr>
              <w:t>その他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_Toc122776254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F7D9E" w14:textId="1AF62E79" w:rsidR="00B82F66" w:rsidRDefault="00B82F66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2776255" w:history="1">
            <w:r w:rsidRPr="00326471">
              <w:rPr>
                <w:rStyle w:val="aa"/>
                <w:noProof/>
              </w:rPr>
              <w:t>7.1</w:t>
            </w:r>
            <w:r>
              <w:rPr>
                <w:noProof/>
              </w:rPr>
              <w:tab/>
            </w:r>
            <w:r w:rsidRPr="00326471">
              <w:rPr>
                <w:rStyle w:val="aa"/>
                <w:noProof/>
              </w:rPr>
              <w:t>エラー/異常情報一覧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_Toc122776255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2C29C" w14:textId="22EFAED9" w:rsidR="00B82F66" w:rsidRDefault="00B82F66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2776256" w:history="1">
            <w:r w:rsidRPr="00326471">
              <w:rPr>
                <w:rStyle w:val="aa"/>
                <w:noProof/>
              </w:rPr>
              <w:t>7.2</w:t>
            </w:r>
            <w:r>
              <w:rPr>
                <w:noProof/>
              </w:rPr>
              <w:tab/>
            </w:r>
            <w:r w:rsidRPr="00326471">
              <w:rPr>
                <w:rStyle w:val="aa"/>
                <w:noProof/>
              </w:rPr>
              <w:t>共通制御情報詳細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_Toc122776256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9B5C8" w14:textId="01C09498" w:rsidR="00E447E2" w:rsidRDefault="00E447E2">
          <w:r>
            <w:rPr>
              <w:b/>
              <w:bCs/>
              <w:lang w:val="ja-JP"/>
            </w:rPr>
            <w:fldChar w:fldCharType="end"/>
          </w:r>
        </w:p>
      </w:sdtContent>
    </w:sdt>
    <w:p w14:paraId="7A379112" w14:textId="1F2041E4" w:rsidR="00ED41B2" w:rsidRDefault="00ED41B2"/>
    <w:p w14:paraId="40C55314" w14:textId="77777777" w:rsidR="00ED41B2" w:rsidRDefault="00ED41B2">
      <w:pPr>
        <w:widowControl/>
        <w:jc w:val="left"/>
      </w:pPr>
      <w:r>
        <w:br w:type="page"/>
      </w:r>
    </w:p>
    <w:p w14:paraId="6D1103B3" w14:textId="1BEDD835" w:rsidR="00ED41B2" w:rsidRPr="00A5442A" w:rsidRDefault="00240CEE" w:rsidP="00A5442A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0" w:name="_Toc122776246"/>
      <w:r>
        <w:rPr>
          <w:rFonts w:hint="eastAsia"/>
          <w:sz w:val="21"/>
          <w:szCs w:val="21"/>
        </w:rPr>
        <w:lastRenderedPageBreak/>
        <w:t>概要</w:t>
      </w:r>
      <w:bookmarkEnd w:id="0"/>
    </w:p>
    <w:p w14:paraId="485050BE" w14:textId="4E24B3B4" w:rsidR="00A5442A" w:rsidRDefault="00240CEE" w:rsidP="00240CEE">
      <w:pPr>
        <w:pStyle w:val="a8"/>
        <w:ind w:leftChars="180" w:left="378"/>
      </w:pPr>
      <w:r>
        <w:rPr>
          <w:rFonts w:hint="eastAsia"/>
        </w:rPr>
        <w:t>＜記載例＞</w:t>
      </w:r>
    </w:p>
    <w:p w14:paraId="013FA641" w14:textId="56275F91" w:rsidR="0028377F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本書の目的</w:t>
      </w:r>
    </w:p>
    <w:p w14:paraId="3F8A23F4" w14:textId="3128AE95" w:rsidR="00240CEE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本書の位置づけ</w:t>
      </w:r>
    </w:p>
    <w:p w14:paraId="00BE4BB2" w14:textId="4D5A9F55" w:rsidR="00240CEE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対象ユーザ</w:t>
      </w:r>
    </w:p>
    <w:p w14:paraId="289F6243" w14:textId="168AC455" w:rsidR="00240CEE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記載範囲、記載内容など</w:t>
      </w:r>
    </w:p>
    <w:p w14:paraId="649ABA88" w14:textId="5C9C529A" w:rsidR="00240CEE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参照しているドキュメントなど</w:t>
      </w:r>
    </w:p>
    <w:p w14:paraId="7419BD8E" w14:textId="74D71F3C" w:rsidR="00240CEE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定義（用語、略語など）</w:t>
      </w:r>
    </w:p>
    <w:p w14:paraId="64414753" w14:textId="4E4E8637" w:rsidR="0028377F" w:rsidRDefault="0028377F" w:rsidP="00A5442A">
      <w:pPr>
        <w:pStyle w:val="a8"/>
        <w:ind w:leftChars="-1" w:left="-2"/>
      </w:pPr>
    </w:p>
    <w:p w14:paraId="357FCE96" w14:textId="03252BD5" w:rsidR="0028377F" w:rsidRDefault="0028377F">
      <w:pPr>
        <w:widowControl/>
        <w:jc w:val="left"/>
      </w:pPr>
      <w:r>
        <w:br w:type="page"/>
      </w:r>
    </w:p>
    <w:p w14:paraId="1EAA14E0" w14:textId="761E8900" w:rsidR="00E447E2" w:rsidRPr="00A5442A" w:rsidRDefault="00240CEE" w:rsidP="00E447E2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1" w:name="_Toc122776247"/>
      <w:r>
        <w:rPr>
          <w:rFonts w:hint="eastAsia"/>
          <w:sz w:val="21"/>
          <w:szCs w:val="21"/>
        </w:rPr>
        <w:lastRenderedPageBreak/>
        <w:t>システム構成</w:t>
      </w:r>
      <w:bookmarkEnd w:id="1"/>
    </w:p>
    <w:p w14:paraId="237F8C36" w14:textId="77777777" w:rsidR="00240CEE" w:rsidRDefault="00240CEE" w:rsidP="00240CEE">
      <w:pPr>
        <w:pStyle w:val="a8"/>
        <w:ind w:leftChars="0" w:left="360"/>
      </w:pPr>
      <w:r>
        <w:rPr>
          <w:rFonts w:hint="eastAsia"/>
        </w:rPr>
        <w:t>＜記載例＞</w:t>
      </w:r>
    </w:p>
    <w:p w14:paraId="2BEDD29D" w14:textId="4D209433" w:rsidR="00E447E2" w:rsidRDefault="00240CEE" w:rsidP="00E447E2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システム全体構成</w:t>
      </w:r>
    </w:p>
    <w:p w14:paraId="3DA21390" w14:textId="1FB7862F" w:rsidR="00240CEE" w:rsidRDefault="00240CEE" w:rsidP="00363E94">
      <w:pPr>
        <w:pStyle w:val="a8"/>
        <w:ind w:leftChars="0" w:left="567"/>
      </w:pPr>
      <w:r>
        <w:rPr>
          <w:rFonts w:hint="eastAsia"/>
        </w:rPr>
        <w:t>‐システム構成要素の名称/基本機能</w:t>
      </w:r>
    </w:p>
    <w:p w14:paraId="5EA37577" w14:textId="03FA83C0" w:rsidR="00404CEF" w:rsidRDefault="00404CEF" w:rsidP="00363E94">
      <w:pPr>
        <w:pStyle w:val="a8"/>
        <w:ind w:leftChars="0" w:left="567"/>
        <w:rPr>
          <w:rFonts w:hint="eastAsia"/>
        </w:rPr>
      </w:pPr>
      <w:r>
        <w:rPr>
          <w:rFonts w:hint="eastAsia"/>
        </w:rPr>
        <w:t>‐ソフトウェアに関係する外部要素の基本仕様</w:t>
      </w:r>
    </w:p>
    <w:p w14:paraId="6359A597" w14:textId="5A8F26CC" w:rsidR="00AF7607" w:rsidRDefault="00AF7607" w:rsidP="00AF7607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システムを構成する主たるソフトウェア機能（要素）</w:t>
      </w:r>
    </w:p>
    <w:p w14:paraId="41C3F40E" w14:textId="547BAA98" w:rsidR="00AF7607" w:rsidRDefault="00AF7607" w:rsidP="00AF7607">
      <w:pPr>
        <w:ind w:left="360"/>
      </w:pPr>
    </w:p>
    <w:p w14:paraId="274C6FDF" w14:textId="5300E7BB" w:rsidR="00AF7607" w:rsidRDefault="00AF7607" w:rsidP="00AF7607">
      <w:pPr>
        <w:ind w:left="360"/>
      </w:pPr>
      <w:r>
        <w:rPr>
          <w:rFonts w:hint="eastAsia"/>
        </w:rPr>
        <w:t>例：</w:t>
      </w:r>
      <w:r w:rsidR="00404CEF">
        <w:rPr>
          <w:rFonts w:hint="eastAsia"/>
        </w:rPr>
        <w:t>通信プロトコル</w:t>
      </w:r>
      <w:r w:rsidR="00363E94">
        <w:rPr>
          <w:rFonts w:hint="eastAsia"/>
        </w:rPr>
        <w:t>、</w:t>
      </w:r>
      <w:r>
        <w:rPr>
          <w:rFonts w:hint="eastAsia"/>
        </w:rPr>
        <w:t>入出力データ形式、</w:t>
      </w:r>
      <w:r w:rsidR="00363E94">
        <w:rPr>
          <w:rFonts w:hint="eastAsia"/>
        </w:rPr>
        <w:t>各種性能、</w:t>
      </w:r>
      <w:r>
        <w:rPr>
          <w:rFonts w:hint="eastAsia"/>
        </w:rPr>
        <w:t>制御方式など</w:t>
      </w:r>
    </w:p>
    <w:p w14:paraId="2DFC3716" w14:textId="77777777" w:rsidR="00AF7607" w:rsidRPr="00AF7607" w:rsidRDefault="00AF7607" w:rsidP="00AF7607"/>
    <w:p w14:paraId="2E5E8EF5" w14:textId="77777777" w:rsidR="00E447E2" w:rsidRDefault="00E447E2" w:rsidP="00E447E2">
      <w:pPr>
        <w:widowControl/>
        <w:jc w:val="left"/>
      </w:pPr>
      <w:r>
        <w:br w:type="page"/>
      </w:r>
    </w:p>
    <w:p w14:paraId="6A1F0706" w14:textId="0A66A8B8" w:rsidR="00A723D2" w:rsidRPr="00A5442A" w:rsidRDefault="00404CEF" w:rsidP="00A723D2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2" w:name="_Toc122776248"/>
      <w:r>
        <w:rPr>
          <w:rFonts w:hint="eastAsia"/>
          <w:sz w:val="21"/>
          <w:szCs w:val="21"/>
        </w:rPr>
        <w:lastRenderedPageBreak/>
        <w:t>ソフトウェア構成</w:t>
      </w:r>
      <w:bookmarkEnd w:id="2"/>
    </w:p>
    <w:p w14:paraId="435D5AE7" w14:textId="77777777" w:rsidR="00A723D2" w:rsidRDefault="00A723D2" w:rsidP="00A723D2">
      <w:pPr>
        <w:pStyle w:val="a8"/>
        <w:ind w:leftChars="0" w:left="360"/>
      </w:pPr>
      <w:r>
        <w:rPr>
          <w:rFonts w:hint="eastAsia"/>
        </w:rPr>
        <w:t>＜記載例＞</w:t>
      </w:r>
    </w:p>
    <w:p w14:paraId="6F753512" w14:textId="44188A01" w:rsidR="00A723D2" w:rsidRDefault="00404CEF" w:rsidP="00A723D2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ソフトウェア全体構成</w:t>
      </w:r>
    </w:p>
    <w:p w14:paraId="7C731ED4" w14:textId="1858582C" w:rsidR="00404CEF" w:rsidRDefault="00404CEF" w:rsidP="00404CEF">
      <w:pPr>
        <w:pStyle w:val="a8"/>
        <w:ind w:leftChars="0" w:left="567"/>
      </w:pPr>
      <w:r>
        <w:rPr>
          <w:rFonts w:hint="eastAsia"/>
        </w:rPr>
        <w:t>‐ソフトウェアを構成する機能ユニットの名称/基本機能/動作形態</w:t>
      </w:r>
    </w:p>
    <w:p w14:paraId="5BCA04F9" w14:textId="77777777" w:rsidR="00404CEF" w:rsidRDefault="00404CEF" w:rsidP="00404CEF">
      <w:pPr>
        <w:pStyle w:val="a8"/>
        <w:ind w:leftChars="0" w:left="567"/>
      </w:pPr>
      <w:r>
        <w:rPr>
          <w:rFonts w:hint="eastAsia"/>
        </w:rPr>
        <w:t xml:space="preserve">　（動作形態とは、タスク/非タスク、タスクプライオリティ、システム空間動作/ユーザ空間動作、</w:t>
      </w:r>
    </w:p>
    <w:p w14:paraId="103B616F" w14:textId="64D6C70B" w:rsidR="00404CEF" w:rsidRDefault="00404CEF" w:rsidP="00404CEF">
      <w:pPr>
        <w:pStyle w:val="a8"/>
        <w:ind w:leftChars="0" w:left="567" w:firstLineChars="100" w:firstLine="210"/>
      </w:pPr>
      <w:r>
        <w:rPr>
          <w:rFonts w:hint="eastAsia"/>
        </w:rPr>
        <w:t>共通関数、保守用など）</w:t>
      </w:r>
    </w:p>
    <w:p w14:paraId="2571C350" w14:textId="3084D90C" w:rsidR="00404CEF" w:rsidRPr="00404CEF" w:rsidRDefault="00404CEF" w:rsidP="00404CEF">
      <w:pPr>
        <w:rPr>
          <w:rFonts w:hint="eastAsia"/>
        </w:rPr>
      </w:pPr>
      <w:r>
        <w:rPr>
          <w:rFonts w:hint="eastAsia"/>
        </w:rPr>
        <w:t xml:space="preserve">　　　‐</w:t>
      </w:r>
      <w:r w:rsidR="00EC2847">
        <w:rPr>
          <w:rFonts w:hint="eastAsia"/>
        </w:rPr>
        <w:t>ソフトウェア機能ユニット間のインタフェース</w:t>
      </w:r>
    </w:p>
    <w:p w14:paraId="342C85F6" w14:textId="2E324552" w:rsidR="00D15B43" w:rsidRDefault="00D15B43" w:rsidP="00D15B43">
      <w:pPr>
        <w:ind w:left="360"/>
      </w:pPr>
    </w:p>
    <w:p w14:paraId="599A2E2F" w14:textId="6FF177ED" w:rsidR="00D15B43" w:rsidRDefault="00D15B43" w:rsidP="00D15B43">
      <w:pPr>
        <w:ind w:left="360"/>
        <w:rPr>
          <w:rFonts w:hint="eastAsia"/>
        </w:rPr>
      </w:pPr>
      <w:r>
        <w:rPr>
          <w:rFonts w:hint="eastAsia"/>
        </w:rPr>
        <w:t>例：各機能</w:t>
      </w:r>
      <w:r w:rsidR="001F6241">
        <w:rPr>
          <w:rFonts w:hint="eastAsia"/>
        </w:rPr>
        <w:t>ユニット</w:t>
      </w:r>
      <w:r>
        <w:rPr>
          <w:rFonts w:hint="eastAsia"/>
        </w:rPr>
        <w:t>間の制御、各機能</w:t>
      </w:r>
      <w:r w:rsidR="001F6241">
        <w:rPr>
          <w:rFonts w:hint="eastAsia"/>
        </w:rPr>
        <w:t>ユニット</w:t>
      </w:r>
      <w:r>
        <w:rPr>
          <w:rFonts w:hint="eastAsia"/>
        </w:rPr>
        <w:t>の取り扱うデータ（静的なもの）。</w:t>
      </w:r>
      <w:r w:rsidR="001F6241">
        <w:rPr>
          <w:rFonts w:hint="eastAsia"/>
        </w:rPr>
        <w:t>必要に応じて、O</w:t>
      </w:r>
      <w:r w:rsidR="001F6241">
        <w:t>S</w:t>
      </w:r>
      <w:r w:rsidR="001F6241">
        <w:rPr>
          <w:rFonts w:hint="eastAsia"/>
        </w:rPr>
        <w:t>、記憶媒体、ハードウェア機構を併記する。</w:t>
      </w:r>
    </w:p>
    <w:p w14:paraId="59EF6E98" w14:textId="08DBBAAD" w:rsidR="00A723D2" w:rsidRDefault="00A723D2">
      <w:pPr>
        <w:widowControl/>
        <w:jc w:val="left"/>
      </w:pPr>
      <w:r>
        <w:br w:type="page"/>
      </w:r>
    </w:p>
    <w:p w14:paraId="792D3711" w14:textId="68A77A9C" w:rsidR="00A723D2" w:rsidRDefault="00D15B43" w:rsidP="00A723D2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3" w:name="_Toc122776249"/>
      <w:r>
        <w:rPr>
          <w:rFonts w:hint="eastAsia"/>
          <w:sz w:val="21"/>
          <w:szCs w:val="21"/>
        </w:rPr>
        <w:lastRenderedPageBreak/>
        <w:t>制御方式</w:t>
      </w:r>
      <w:bookmarkEnd w:id="3"/>
    </w:p>
    <w:p w14:paraId="24C43807" w14:textId="48075A77" w:rsidR="00AA30E4" w:rsidRDefault="00AA30E4" w:rsidP="00AA30E4">
      <w:pPr>
        <w:pStyle w:val="2"/>
        <w:numPr>
          <w:ilvl w:val="1"/>
          <w:numId w:val="9"/>
        </w:numPr>
      </w:pPr>
      <w:bookmarkStart w:id="4" w:name="_Toc122776250"/>
      <w:r>
        <w:rPr>
          <w:rFonts w:hint="eastAsia"/>
        </w:rPr>
        <w:t>ソフトウェア制御</w:t>
      </w:r>
      <w:r>
        <w:rPr>
          <w:rFonts w:hint="eastAsia"/>
        </w:rPr>
        <w:t>方式</w:t>
      </w:r>
      <w:bookmarkEnd w:id="4"/>
    </w:p>
    <w:p w14:paraId="56A68CB2" w14:textId="77777777" w:rsidR="00A723D2" w:rsidRDefault="00A723D2" w:rsidP="00A723D2">
      <w:pPr>
        <w:pStyle w:val="a8"/>
        <w:ind w:leftChars="0" w:left="360"/>
      </w:pPr>
      <w:r>
        <w:rPr>
          <w:rFonts w:hint="eastAsia"/>
        </w:rPr>
        <w:t>＜記載例＞</w:t>
      </w:r>
    </w:p>
    <w:p w14:paraId="7B120F1D" w14:textId="0776E6D8" w:rsidR="001F6241" w:rsidRDefault="00AA30E4" w:rsidP="00AA30E4">
      <w:pPr>
        <w:pStyle w:val="a8"/>
        <w:numPr>
          <w:ilvl w:val="0"/>
          <w:numId w:val="6"/>
        </w:numPr>
        <w:ind w:leftChars="0" w:left="567" w:hanging="207"/>
        <w:rPr>
          <w:rFonts w:hint="eastAsia"/>
        </w:rPr>
      </w:pPr>
      <w:r>
        <w:rPr>
          <w:rFonts w:hint="eastAsia"/>
        </w:rPr>
        <w:t>トリガー</w:t>
      </w:r>
      <w:r w:rsidR="001F6241">
        <w:rPr>
          <w:rFonts w:hint="eastAsia"/>
        </w:rPr>
        <w:t>方式</w:t>
      </w:r>
      <w:r>
        <w:rPr>
          <w:rFonts w:hint="eastAsia"/>
        </w:rPr>
        <w:t>：起動/終了前後の処理</w:t>
      </w:r>
    </w:p>
    <w:p w14:paraId="4707EFF2" w14:textId="7D7AF9CB" w:rsidR="00A723D2" w:rsidRDefault="00AA30E4" w:rsidP="00A723D2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リカバリ方式：エラー発生から再立ち上げまでの制御の流れ</w:t>
      </w:r>
    </w:p>
    <w:p w14:paraId="5031D18D" w14:textId="51599B76" w:rsidR="00F26183" w:rsidRDefault="00AA30E4" w:rsidP="00A723D2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障害調査（ログ）データ取得方式：動作トレースなどの格納から取得/解析までの流れなど</w:t>
      </w:r>
    </w:p>
    <w:p w14:paraId="776001DF" w14:textId="09B2E5CC" w:rsidR="00AA30E4" w:rsidRDefault="00AA30E4" w:rsidP="00AA30E4">
      <w:pPr>
        <w:pStyle w:val="2"/>
        <w:numPr>
          <w:ilvl w:val="1"/>
          <w:numId w:val="9"/>
        </w:numPr>
      </w:pPr>
      <w:bookmarkStart w:id="5" w:name="_Toc122776251"/>
      <w:r>
        <w:rPr>
          <w:rFonts w:hint="eastAsia"/>
        </w:rPr>
        <w:t>性能見積</w:t>
      </w:r>
      <w:bookmarkEnd w:id="5"/>
    </w:p>
    <w:p w14:paraId="3934AEAA" w14:textId="77777777" w:rsidR="00AA30E4" w:rsidRDefault="00AA30E4" w:rsidP="00AA30E4">
      <w:pPr>
        <w:pStyle w:val="a8"/>
        <w:ind w:leftChars="0" w:left="360"/>
      </w:pPr>
      <w:r>
        <w:rPr>
          <w:rFonts w:hint="eastAsia"/>
        </w:rPr>
        <w:t>＜記載例＞</w:t>
      </w:r>
    </w:p>
    <w:p w14:paraId="351D83E7" w14:textId="42305846" w:rsidR="00AA30E4" w:rsidRDefault="00AA30E4" w:rsidP="00AA30E4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性能実現</w:t>
      </w:r>
      <w:r>
        <w:rPr>
          <w:rFonts w:hint="eastAsia"/>
        </w:rPr>
        <w:t>方式：</w:t>
      </w:r>
      <w:r>
        <w:rPr>
          <w:rFonts w:hint="eastAsia"/>
        </w:rPr>
        <w:t>対象条件とその処理シーケンス</w:t>
      </w:r>
    </w:p>
    <w:p w14:paraId="53B744DA" w14:textId="3E4ECCA2" w:rsidR="00AA30E4" w:rsidRDefault="00AA30E4" w:rsidP="00AA30E4">
      <w:pPr>
        <w:pStyle w:val="a8"/>
        <w:numPr>
          <w:ilvl w:val="0"/>
          <w:numId w:val="6"/>
        </w:numPr>
        <w:ind w:leftChars="0" w:left="567" w:hanging="207"/>
        <w:rPr>
          <w:rFonts w:hint="eastAsia"/>
        </w:rPr>
      </w:pPr>
      <w:r>
        <w:rPr>
          <w:rFonts w:hint="eastAsia"/>
        </w:rPr>
        <w:t>各処理時間見積：各処理要素の見積および根拠</w:t>
      </w:r>
    </w:p>
    <w:p w14:paraId="4C739303" w14:textId="78A7570C" w:rsidR="00A723D2" w:rsidRDefault="00A723D2" w:rsidP="00A723D2">
      <w:pPr>
        <w:ind w:left="360"/>
      </w:pPr>
    </w:p>
    <w:p w14:paraId="46C35CFF" w14:textId="1A0E3AAE" w:rsidR="00A723D2" w:rsidRDefault="00A723D2">
      <w:pPr>
        <w:widowControl/>
        <w:jc w:val="left"/>
      </w:pPr>
      <w:r>
        <w:br w:type="page"/>
      </w:r>
    </w:p>
    <w:p w14:paraId="3A6B0BE1" w14:textId="18550654" w:rsidR="00A723D2" w:rsidRPr="00A5442A" w:rsidRDefault="00F26183" w:rsidP="00A723D2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6" w:name="_Toc122776252"/>
      <w:r>
        <w:rPr>
          <w:rFonts w:hint="eastAsia"/>
          <w:sz w:val="21"/>
          <w:szCs w:val="21"/>
        </w:rPr>
        <w:lastRenderedPageBreak/>
        <w:t>機能</w:t>
      </w:r>
      <w:r w:rsidR="00AA30E4">
        <w:rPr>
          <w:rFonts w:hint="eastAsia"/>
          <w:sz w:val="21"/>
          <w:szCs w:val="21"/>
        </w:rPr>
        <w:t>ユニット</w:t>
      </w:r>
      <w:r>
        <w:rPr>
          <w:rFonts w:hint="eastAsia"/>
          <w:sz w:val="21"/>
          <w:szCs w:val="21"/>
        </w:rPr>
        <w:t>詳細</w:t>
      </w:r>
      <w:bookmarkEnd w:id="6"/>
    </w:p>
    <w:p w14:paraId="37B39AFE" w14:textId="77777777" w:rsidR="00A723D2" w:rsidRDefault="00A723D2" w:rsidP="00A723D2">
      <w:pPr>
        <w:pStyle w:val="a8"/>
        <w:ind w:leftChars="0" w:left="360"/>
      </w:pPr>
      <w:r>
        <w:rPr>
          <w:rFonts w:hint="eastAsia"/>
        </w:rPr>
        <w:t>＜記載例＞</w:t>
      </w:r>
    </w:p>
    <w:p w14:paraId="004DDD77" w14:textId="37F78035" w:rsidR="00A723D2" w:rsidRDefault="00F26183" w:rsidP="00A723D2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XX機能</w:t>
      </w:r>
      <w:r w:rsidR="00AA30E4">
        <w:rPr>
          <w:rFonts w:hint="eastAsia"/>
        </w:rPr>
        <w:t>ユニット</w:t>
      </w:r>
      <w:r>
        <w:rPr>
          <w:rFonts w:hint="eastAsia"/>
        </w:rPr>
        <w:t>詳細</w:t>
      </w:r>
    </w:p>
    <w:p w14:paraId="4635D3E1" w14:textId="0426E396" w:rsidR="00A723D2" w:rsidRDefault="00F26183" w:rsidP="00A723D2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構成、機能、入出力インタフェース、処理方式、共通領域　など</w:t>
      </w:r>
    </w:p>
    <w:p w14:paraId="67C1BE42" w14:textId="31AA3337" w:rsidR="00B2794C" w:rsidRDefault="00B2794C" w:rsidP="00B2794C"/>
    <w:p w14:paraId="697B9287" w14:textId="603E8B96" w:rsidR="00B2794C" w:rsidRDefault="00B2794C">
      <w:pPr>
        <w:widowControl/>
        <w:jc w:val="left"/>
      </w:pPr>
      <w:r>
        <w:br w:type="page"/>
      </w:r>
    </w:p>
    <w:p w14:paraId="36187F0E" w14:textId="643A3F1E" w:rsidR="00B2794C" w:rsidRPr="00A5442A" w:rsidRDefault="00B82F66" w:rsidP="00B2794C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7" w:name="_Toc122776253"/>
      <w:r>
        <w:rPr>
          <w:rFonts w:hint="eastAsia"/>
          <w:sz w:val="21"/>
          <w:szCs w:val="21"/>
        </w:rPr>
        <w:lastRenderedPageBreak/>
        <w:t>システムで扱うデータ</w:t>
      </w:r>
      <w:bookmarkEnd w:id="7"/>
    </w:p>
    <w:p w14:paraId="64CF07FD" w14:textId="77777777" w:rsidR="00B2794C" w:rsidRDefault="00B2794C" w:rsidP="00B2794C">
      <w:pPr>
        <w:pStyle w:val="a8"/>
        <w:ind w:leftChars="0" w:left="360"/>
      </w:pPr>
      <w:r>
        <w:rPr>
          <w:rFonts w:hint="eastAsia"/>
        </w:rPr>
        <w:t>＜記載例＞</w:t>
      </w:r>
    </w:p>
    <w:p w14:paraId="7DAE0D3F" w14:textId="278E5B74" w:rsidR="00B2794C" w:rsidRPr="00F26183" w:rsidRDefault="00B82F66" w:rsidP="00B2794C">
      <w:pPr>
        <w:pStyle w:val="a8"/>
        <w:numPr>
          <w:ilvl w:val="0"/>
          <w:numId w:val="6"/>
        </w:numPr>
        <w:ind w:leftChars="0" w:left="567" w:hanging="207"/>
        <w:rPr>
          <w:szCs w:val="21"/>
        </w:rPr>
      </w:pPr>
      <w:r>
        <w:rPr>
          <w:rFonts w:hint="eastAsia"/>
        </w:rPr>
        <w:t>排他処理が必要な共通データなど</w:t>
      </w:r>
    </w:p>
    <w:p w14:paraId="05958CAC" w14:textId="77777777" w:rsidR="00767F58" w:rsidRPr="00767F58" w:rsidRDefault="00767F58" w:rsidP="00767F58">
      <w:pPr>
        <w:ind w:left="360"/>
        <w:rPr>
          <w:rFonts w:hint="eastAsia"/>
          <w:szCs w:val="21"/>
        </w:rPr>
      </w:pPr>
    </w:p>
    <w:p w14:paraId="33BB4EFB" w14:textId="219F8988" w:rsidR="00B82F66" w:rsidRDefault="00B82F66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47B76090" w14:textId="77777777" w:rsidR="00B82F66" w:rsidRPr="00A5442A" w:rsidRDefault="00B82F66" w:rsidP="00B82F66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8" w:name="_Toc122776254"/>
      <w:r>
        <w:rPr>
          <w:rFonts w:hint="eastAsia"/>
          <w:sz w:val="21"/>
          <w:szCs w:val="21"/>
        </w:rPr>
        <w:lastRenderedPageBreak/>
        <w:t>その他</w:t>
      </w:r>
      <w:bookmarkEnd w:id="8"/>
    </w:p>
    <w:p w14:paraId="51569CB9" w14:textId="1357DD35" w:rsidR="00B82F66" w:rsidRDefault="00B82F66" w:rsidP="00B82F66">
      <w:pPr>
        <w:pStyle w:val="2"/>
        <w:numPr>
          <w:ilvl w:val="1"/>
          <w:numId w:val="10"/>
        </w:numPr>
      </w:pPr>
      <w:bookmarkStart w:id="9" w:name="_Toc122776255"/>
      <w:r>
        <w:rPr>
          <w:rFonts w:hint="eastAsia"/>
        </w:rPr>
        <w:t>エラー/異常情報一覧</w:t>
      </w:r>
      <w:bookmarkEnd w:id="9"/>
    </w:p>
    <w:p w14:paraId="02C75108" w14:textId="77777777" w:rsidR="00B82F66" w:rsidRDefault="00B82F66" w:rsidP="00B82F66">
      <w:pPr>
        <w:pStyle w:val="a8"/>
        <w:ind w:leftChars="0" w:left="360"/>
      </w:pPr>
      <w:r>
        <w:rPr>
          <w:rFonts w:hint="eastAsia"/>
        </w:rPr>
        <w:t>＜記載例＞</w:t>
      </w:r>
    </w:p>
    <w:p w14:paraId="633ED140" w14:textId="45DEBAEE" w:rsidR="00B82F66" w:rsidRPr="00B82F66" w:rsidRDefault="00B82F66" w:rsidP="00B82F66">
      <w:pPr>
        <w:pStyle w:val="a8"/>
        <w:numPr>
          <w:ilvl w:val="0"/>
          <w:numId w:val="6"/>
        </w:numPr>
        <w:ind w:leftChars="0" w:left="567" w:hanging="207"/>
        <w:rPr>
          <w:szCs w:val="21"/>
        </w:rPr>
      </w:pPr>
      <w:r>
        <w:rPr>
          <w:rFonts w:hint="eastAsia"/>
        </w:rPr>
        <w:t>エラー/</w:t>
      </w:r>
      <w:r>
        <w:rPr>
          <w:rFonts w:hint="eastAsia"/>
        </w:rPr>
        <w:t>異常情報一覧（コード、メッセージ、意味、対策など）</w:t>
      </w:r>
    </w:p>
    <w:p w14:paraId="05ECFBD9" w14:textId="00CBC8A8" w:rsidR="00B82F66" w:rsidRDefault="00B82F66" w:rsidP="00B82F66">
      <w:pPr>
        <w:pStyle w:val="2"/>
        <w:numPr>
          <w:ilvl w:val="1"/>
          <w:numId w:val="10"/>
        </w:numPr>
      </w:pPr>
      <w:bookmarkStart w:id="10" w:name="_Toc122776256"/>
      <w:r>
        <w:rPr>
          <w:rFonts w:hint="eastAsia"/>
        </w:rPr>
        <w:t>共通制御情報詳細</w:t>
      </w:r>
      <w:bookmarkEnd w:id="10"/>
    </w:p>
    <w:p w14:paraId="0CB60E36" w14:textId="10F98E63" w:rsidR="00B82F66" w:rsidRPr="00B82F66" w:rsidRDefault="00B82F66" w:rsidP="00B82F66">
      <w:pPr>
        <w:pStyle w:val="a8"/>
        <w:ind w:leftChars="0" w:left="360"/>
        <w:rPr>
          <w:rFonts w:hint="eastAsia"/>
        </w:rPr>
      </w:pPr>
      <w:r>
        <w:rPr>
          <w:rFonts w:hint="eastAsia"/>
        </w:rPr>
        <w:t>＜記載例＞</w:t>
      </w:r>
    </w:p>
    <w:p w14:paraId="7BEE79BC" w14:textId="173EC5D9" w:rsidR="00B82F66" w:rsidRPr="00767F58" w:rsidRDefault="00B82F66" w:rsidP="00B82F66">
      <w:pPr>
        <w:pStyle w:val="a8"/>
        <w:numPr>
          <w:ilvl w:val="0"/>
          <w:numId w:val="6"/>
        </w:numPr>
        <w:ind w:leftChars="0" w:left="567" w:hanging="207"/>
        <w:rPr>
          <w:szCs w:val="21"/>
        </w:rPr>
      </w:pPr>
      <w:r>
        <w:rPr>
          <w:rFonts w:hint="eastAsia"/>
        </w:rPr>
        <w:t>共通情報領域の名称、構成、形式、サイズ、初期値、アクセス制限など</w:t>
      </w:r>
    </w:p>
    <w:p w14:paraId="006BEEDE" w14:textId="77777777" w:rsidR="00B2794C" w:rsidRPr="00B82F66" w:rsidRDefault="00B2794C">
      <w:pPr>
        <w:widowControl/>
        <w:jc w:val="left"/>
        <w:rPr>
          <w:szCs w:val="21"/>
        </w:rPr>
      </w:pPr>
    </w:p>
    <w:sectPr w:rsidR="00B2794C" w:rsidRPr="00B82F66" w:rsidSect="00A47D02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BF753" w14:textId="77777777" w:rsidR="00E4218F" w:rsidRDefault="00E4218F" w:rsidP="00317368">
      <w:r>
        <w:separator/>
      </w:r>
    </w:p>
  </w:endnote>
  <w:endnote w:type="continuationSeparator" w:id="0">
    <w:p w14:paraId="3BB270D8" w14:textId="77777777" w:rsidR="00E4218F" w:rsidRDefault="00E4218F" w:rsidP="00317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3515778"/>
      <w:docPartObj>
        <w:docPartGallery w:val="Page Numbers (Bottom of Page)"/>
        <w:docPartUnique/>
      </w:docPartObj>
    </w:sdtPr>
    <w:sdtContent>
      <w:p w14:paraId="05DA6C9C" w14:textId="77777777" w:rsidR="00A47D02" w:rsidRDefault="0053765F">
        <w:pPr>
          <w:pStyle w:val="a6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6E17BE6" wp14:editId="535AF78D">
                  <wp:simplePos x="0" y="0"/>
                  <wp:positionH relativeFrom="column">
                    <wp:posOffset>26718</wp:posOffset>
                  </wp:positionH>
                  <wp:positionV relativeFrom="paragraph">
                    <wp:posOffset>3208</wp:posOffset>
                  </wp:positionV>
                  <wp:extent cx="6151245" cy="0"/>
                  <wp:effectExtent l="0" t="19050" r="20955" b="19050"/>
                  <wp:wrapNone/>
                  <wp:docPr id="4" name="直線コネクタ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512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A06A421" id="直線コネクタ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.25pt" to="486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" strokecolor="black [3213]" strokeweight="2.25pt">
                  <v:stroke joinstyle="miter"/>
                </v:line>
              </w:pict>
            </mc:Fallback>
          </mc:AlternateContent>
        </w:r>
        <w:r w:rsidR="00A47D02">
          <w:fldChar w:fldCharType="begin"/>
        </w:r>
        <w:r w:rsidR="00A47D02">
          <w:instrText>PAGE   \* MERGEFORMAT</w:instrText>
        </w:r>
        <w:r w:rsidR="00A47D02">
          <w:fldChar w:fldCharType="separate"/>
        </w:r>
        <w:r w:rsidR="00A47D02">
          <w:rPr>
            <w:lang w:val="ja-JP"/>
          </w:rPr>
          <w:t>2</w:t>
        </w:r>
        <w:r w:rsidR="00A47D02">
          <w:fldChar w:fldCharType="end"/>
        </w:r>
      </w:p>
    </w:sdtContent>
  </w:sdt>
  <w:p w14:paraId="27854DFA" w14:textId="77777777" w:rsidR="00A47D02" w:rsidRDefault="00A47D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2B304" w14:textId="77777777" w:rsidR="00E4218F" w:rsidRDefault="00E4218F" w:rsidP="00317368">
      <w:r>
        <w:separator/>
      </w:r>
    </w:p>
  </w:footnote>
  <w:footnote w:type="continuationSeparator" w:id="0">
    <w:p w14:paraId="07750AE1" w14:textId="77777777" w:rsidR="00E4218F" w:rsidRDefault="00E4218F" w:rsidP="00317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0E1B6" w14:textId="793F0ACE" w:rsidR="00317368" w:rsidRDefault="0088758F" w:rsidP="00915DA9">
    <w:pPr>
      <w:pStyle w:val="a4"/>
      <w:ind w:right="210"/>
      <w:jc w:val="right"/>
    </w:pPr>
    <w:r>
      <w:rPr>
        <w:rFonts w:hint="eastAsia"/>
      </w:rPr>
      <w:t>通信販売システム</w:t>
    </w:r>
    <w:r w:rsidR="00B3244C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126676" wp14:editId="6EF1A205">
              <wp:simplePos x="0" y="0"/>
              <wp:positionH relativeFrom="column">
                <wp:posOffset>26718</wp:posOffset>
              </wp:positionH>
              <wp:positionV relativeFrom="paragraph">
                <wp:posOffset>350264</wp:posOffset>
              </wp:positionV>
              <wp:extent cx="6151419" cy="0"/>
              <wp:effectExtent l="0" t="19050" r="20955" b="19050"/>
              <wp:wrapNone/>
              <wp:docPr id="3" name="直線コネク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1419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24A0D5" id="直線コネクタ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27.6pt" to="486.4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" strokecolor="black [3213]" strokeweight="2.25pt">
              <v:stroke joinstyle="miter"/>
            </v:line>
          </w:pict>
        </mc:Fallback>
      </mc:AlternateContent>
    </w:r>
    <w:r>
      <w:rPr>
        <w:rFonts w:hint="eastAsia"/>
      </w:rPr>
      <w:t xml:space="preserve"> </w:t>
    </w:r>
    <w:r w:rsidR="00240CEE">
      <w:rPr>
        <w:rFonts w:hint="eastAsia"/>
      </w:rPr>
      <w:t>ソフトウェア</w:t>
    </w:r>
    <w:r w:rsidR="00AF7607">
      <w:rPr>
        <w:rFonts w:hint="eastAsia"/>
      </w:rPr>
      <w:t>方式設計</w:t>
    </w:r>
    <w:r w:rsidR="00915DA9">
      <w:rPr>
        <w:rFonts w:hint="eastAsia"/>
      </w:rPr>
      <w:t>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54D"/>
    <w:multiLevelType w:val="hybridMultilevel"/>
    <w:tmpl w:val="966AFDE6"/>
    <w:lvl w:ilvl="0" w:tplc="91B8E75C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1761691"/>
    <w:multiLevelType w:val="multilevel"/>
    <w:tmpl w:val="03785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7CC7A25"/>
    <w:multiLevelType w:val="hybridMultilevel"/>
    <w:tmpl w:val="481011C0"/>
    <w:lvl w:ilvl="0" w:tplc="B8ECD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3ED4F01"/>
    <w:multiLevelType w:val="multilevel"/>
    <w:tmpl w:val="3AB21574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4" w15:restartNumberingAfterBreak="0">
    <w:nsid w:val="3F6309D6"/>
    <w:multiLevelType w:val="multilevel"/>
    <w:tmpl w:val="C6BCAF3A"/>
    <w:lvl w:ilvl="0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99E71E3"/>
    <w:multiLevelType w:val="multilevel"/>
    <w:tmpl w:val="83B8A6AA"/>
    <w:lvl w:ilvl="0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CAC39DE"/>
    <w:multiLevelType w:val="hybridMultilevel"/>
    <w:tmpl w:val="ABA6A6B0"/>
    <w:lvl w:ilvl="0" w:tplc="91B8E75C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7" w15:restartNumberingAfterBreak="0">
    <w:nsid w:val="504F3E0A"/>
    <w:multiLevelType w:val="hybridMultilevel"/>
    <w:tmpl w:val="94B2F1AE"/>
    <w:lvl w:ilvl="0" w:tplc="91B8E75C">
      <w:start w:val="1"/>
      <w:numFmt w:val="bullet"/>
      <w:lvlText w:val=""/>
      <w:lvlJc w:val="left"/>
      <w:pPr>
        <w:ind w:left="12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7A130062"/>
    <w:multiLevelType w:val="hybridMultilevel"/>
    <w:tmpl w:val="D41CE7C2"/>
    <w:lvl w:ilvl="0" w:tplc="91B8E75C">
      <w:start w:val="1"/>
      <w:numFmt w:val="bullet"/>
      <w:lvlText w:val=""/>
      <w:lvlJc w:val="left"/>
      <w:pPr>
        <w:ind w:left="418" w:hanging="420"/>
      </w:pPr>
      <w:rPr>
        <w:rFonts w:ascii="Wingdings" w:hAnsi="Wingdings" w:hint="default"/>
      </w:rPr>
    </w:lvl>
    <w:lvl w:ilvl="1" w:tplc="94AAC800">
      <w:numFmt w:val="bullet"/>
      <w:lvlText w:val="-"/>
      <w:lvlJc w:val="left"/>
      <w:pPr>
        <w:ind w:left="778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09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5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78" w:hanging="420"/>
      </w:pPr>
      <w:rPr>
        <w:rFonts w:ascii="Wingdings" w:hAnsi="Wingdings" w:hint="default"/>
      </w:rPr>
    </w:lvl>
  </w:abstractNum>
  <w:abstractNum w:abstractNumId="9" w15:restartNumberingAfterBreak="0">
    <w:nsid w:val="7CB161A7"/>
    <w:multiLevelType w:val="multilevel"/>
    <w:tmpl w:val="2B885F90"/>
    <w:lvl w:ilvl="0">
      <w:start w:val="7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num w:numId="1" w16cid:durableId="1165239233">
    <w:abstractNumId w:val="2"/>
  </w:num>
  <w:num w:numId="2" w16cid:durableId="960309893">
    <w:abstractNumId w:val="1"/>
  </w:num>
  <w:num w:numId="3" w16cid:durableId="1586836606">
    <w:abstractNumId w:val="8"/>
  </w:num>
  <w:num w:numId="4" w16cid:durableId="1049300490">
    <w:abstractNumId w:val="6"/>
  </w:num>
  <w:num w:numId="5" w16cid:durableId="801768509">
    <w:abstractNumId w:val="7"/>
  </w:num>
  <w:num w:numId="6" w16cid:durableId="607002582">
    <w:abstractNumId w:val="0"/>
  </w:num>
  <w:num w:numId="7" w16cid:durableId="1475564320">
    <w:abstractNumId w:val="5"/>
  </w:num>
  <w:num w:numId="8" w16cid:durableId="2070880940">
    <w:abstractNumId w:val="4"/>
  </w:num>
  <w:num w:numId="9" w16cid:durableId="591276794">
    <w:abstractNumId w:val="3"/>
  </w:num>
  <w:num w:numId="10" w16cid:durableId="14301573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BE"/>
    <w:rsid w:val="00081A03"/>
    <w:rsid w:val="00083774"/>
    <w:rsid w:val="000B442C"/>
    <w:rsid w:val="00166A9E"/>
    <w:rsid w:val="001716B0"/>
    <w:rsid w:val="00182882"/>
    <w:rsid w:val="001F6241"/>
    <w:rsid w:val="00240CEE"/>
    <w:rsid w:val="00260BDE"/>
    <w:rsid w:val="0028377F"/>
    <w:rsid w:val="002C4539"/>
    <w:rsid w:val="002E21FE"/>
    <w:rsid w:val="002E7293"/>
    <w:rsid w:val="00317368"/>
    <w:rsid w:val="0033537E"/>
    <w:rsid w:val="003472D3"/>
    <w:rsid w:val="00363E94"/>
    <w:rsid w:val="00376ED3"/>
    <w:rsid w:val="003D2E29"/>
    <w:rsid w:val="00402B5E"/>
    <w:rsid w:val="00404CEF"/>
    <w:rsid w:val="00433376"/>
    <w:rsid w:val="00470BA8"/>
    <w:rsid w:val="004C5248"/>
    <w:rsid w:val="004D5512"/>
    <w:rsid w:val="00510FC3"/>
    <w:rsid w:val="00513001"/>
    <w:rsid w:val="0052049B"/>
    <w:rsid w:val="0053765F"/>
    <w:rsid w:val="005678AB"/>
    <w:rsid w:val="005C74CF"/>
    <w:rsid w:val="005E49E8"/>
    <w:rsid w:val="00614D22"/>
    <w:rsid w:val="00634F6F"/>
    <w:rsid w:val="006441FB"/>
    <w:rsid w:val="00663D55"/>
    <w:rsid w:val="00697BC9"/>
    <w:rsid w:val="006B0365"/>
    <w:rsid w:val="006E3D84"/>
    <w:rsid w:val="006F079E"/>
    <w:rsid w:val="006F416A"/>
    <w:rsid w:val="006F78EA"/>
    <w:rsid w:val="007128BE"/>
    <w:rsid w:val="00767F58"/>
    <w:rsid w:val="00777272"/>
    <w:rsid w:val="007B15CA"/>
    <w:rsid w:val="00820A49"/>
    <w:rsid w:val="00855F82"/>
    <w:rsid w:val="00886B8C"/>
    <w:rsid w:val="0088758F"/>
    <w:rsid w:val="00894689"/>
    <w:rsid w:val="008A0FC6"/>
    <w:rsid w:val="008A5C29"/>
    <w:rsid w:val="008D00D1"/>
    <w:rsid w:val="008D5DC5"/>
    <w:rsid w:val="008D6082"/>
    <w:rsid w:val="008E5D55"/>
    <w:rsid w:val="00912842"/>
    <w:rsid w:val="00915DA9"/>
    <w:rsid w:val="00934E7C"/>
    <w:rsid w:val="00937194"/>
    <w:rsid w:val="00944739"/>
    <w:rsid w:val="00953F09"/>
    <w:rsid w:val="009612B5"/>
    <w:rsid w:val="00967A5A"/>
    <w:rsid w:val="00970DFA"/>
    <w:rsid w:val="009802BD"/>
    <w:rsid w:val="00990E85"/>
    <w:rsid w:val="00A204F3"/>
    <w:rsid w:val="00A313E6"/>
    <w:rsid w:val="00A47D02"/>
    <w:rsid w:val="00A5442A"/>
    <w:rsid w:val="00A723D2"/>
    <w:rsid w:val="00A81A69"/>
    <w:rsid w:val="00AA30E4"/>
    <w:rsid w:val="00AD19D8"/>
    <w:rsid w:val="00AF2327"/>
    <w:rsid w:val="00AF7607"/>
    <w:rsid w:val="00B009A8"/>
    <w:rsid w:val="00B126BE"/>
    <w:rsid w:val="00B2794C"/>
    <w:rsid w:val="00B3244C"/>
    <w:rsid w:val="00B82F66"/>
    <w:rsid w:val="00B92837"/>
    <w:rsid w:val="00B930A3"/>
    <w:rsid w:val="00BA4413"/>
    <w:rsid w:val="00BB6990"/>
    <w:rsid w:val="00BC09CB"/>
    <w:rsid w:val="00BD3D9F"/>
    <w:rsid w:val="00C0159C"/>
    <w:rsid w:val="00C103F0"/>
    <w:rsid w:val="00C7027B"/>
    <w:rsid w:val="00C70EF7"/>
    <w:rsid w:val="00CA1892"/>
    <w:rsid w:val="00CC2F82"/>
    <w:rsid w:val="00CE70FA"/>
    <w:rsid w:val="00D0140F"/>
    <w:rsid w:val="00D15B43"/>
    <w:rsid w:val="00D36DCC"/>
    <w:rsid w:val="00D53C82"/>
    <w:rsid w:val="00D778C2"/>
    <w:rsid w:val="00D90FA8"/>
    <w:rsid w:val="00E05564"/>
    <w:rsid w:val="00E31CC5"/>
    <w:rsid w:val="00E4218F"/>
    <w:rsid w:val="00E447E2"/>
    <w:rsid w:val="00E92DB6"/>
    <w:rsid w:val="00EA19F7"/>
    <w:rsid w:val="00EA44B9"/>
    <w:rsid w:val="00EC2847"/>
    <w:rsid w:val="00ED1EB7"/>
    <w:rsid w:val="00ED41B2"/>
    <w:rsid w:val="00EE1DEA"/>
    <w:rsid w:val="00EE42A6"/>
    <w:rsid w:val="00F153C8"/>
    <w:rsid w:val="00F26183"/>
    <w:rsid w:val="00F36369"/>
    <w:rsid w:val="00F52E33"/>
    <w:rsid w:val="00F61774"/>
    <w:rsid w:val="00F747B3"/>
    <w:rsid w:val="00F85EAC"/>
    <w:rsid w:val="00FB6DA6"/>
    <w:rsid w:val="00FC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789E13"/>
  <w15:chartTrackingRefBased/>
  <w15:docId w15:val="{B30EB507-7D13-4F3E-B5EA-45DD3A16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442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D5DC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D90FA8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1736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17368"/>
  </w:style>
  <w:style w:type="paragraph" w:styleId="a6">
    <w:name w:val="footer"/>
    <w:basedOn w:val="a"/>
    <w:link w:val="a7"/>
    <w:uiPriority w:val="99"/>
    <w:unhideWhenUsed/>
    <w:rsid w:val="0031736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17368"/>
  </w:style>
  <w:style w:type="paragraph" w:styleId="a8">
    <w:name w:val="List Paragraph"/>
    <w:basedOn w:val="a"/>
    <w:uiPriority w:val="34"/>
    <w:qFormat/>
    <w:rsid w:val="009802B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5442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8D5DC5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D90FA8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unhideWhenUsed/>
    <w:qFormat/>
    <w:rsid w:val="00E447E2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447E2"/>
  </w:style>
  <w:style w:type="paragraph" w:styleId="21">
    <w:name w:val="toc 2"/>
    <w:basedOn w:val="a"/>
    <w:next w:val="a"/>
    <w:autoRedefine/>
    <w:uiPriority w:val="39"/>
    <w:unhideWhenUsed/>
    <w:rsid w:val="00E447E2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E447E2"/>
    <w:pPr>
      <w:ind w:leftChars="200" w:left="420"/>
    </w:pPr>
  </w:style>
  <w:style w:type="character" w:styleId="aa">
    <w:name w:val="Hyperlink"/>
    <w:basedOn w:val="a0"/>
    <w:uiPriority w:val="99"/>
    <w:unhideWhenUsed/>
    <w:rsid w:val="00E44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yibo\Desktop\&#25945;&#21209;\&#25480;&#26989;\&#12477;&#12501;&#12488;&#12454;&#12455;&#12450;&#12471;&#12473;&#12486;&#12512;&#38283;&#30330;\&#20181;&#2709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7C98E-3C3D-49C5-A504-EF7CE737A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仕様書テンプレート</Template>
  <TotalTime>1603</TotalTime>
  <Pages>10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zhangyibo</dc:creator>
  <cp:keywords/>
  <dc:description/>
  <cp:lastModifiedBy>OK-STAFF 張毅波</cp:lastModifiedBy>
  <cp:revision>28</cp:revision>
  <dcterms:created xsi:type="dcterms:W3CDTF">2022-11-08T04:55:00Z</dcterms:created>
  <dcterms:modified xsi:type="dcterms:W3CDTF">2022-12-24T03:28:00Z</dcterms:modified>
</cp:coreProperties>
</file>