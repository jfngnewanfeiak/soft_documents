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62009209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ソフトウェア要求</w:t>
      </w:r>
      <w:r w:rsidR="007128BE">
        <w:rPr>
          <w:rFonts w:hint="eastAsia"/>
          <w:sz w:val="28"/>
          <w:szCs w:val="28"/>
        </w:rPr>
        <w:t>仕様書</w:t>
      </w:r>
    </w:p>
    <w:p w14:paraId="69DFFE72" w14:textId="77777777" w:rsidR="00D53C82" w:rsidRDefault="00D53C82"/>
    <w:p w14:paraId="5131436A" w14:textId="77777777" w:rsidR="00D53C82" w:rsidRDefault="00D53C82"/>
    <w:p w14:paraId="69F417D7" w14:textId="170C030F" w:rsidR="00D53C82" w:rsidRPr="007128BE" w:rsidRDefault="007128BE" w:rsidP="007128BE">
      <w:pPr>
        <w:jc w:val="center"/>
      </w:pPr>
      <w:r>
        <w:rPr>
          <w:rFonts w:hint="eastAsia"/>
        </w:rPr>
        <w:t>S</w:t>
      </w:r>
      <w:r w:rsidR="00240CEE">
        <w:t>W</w:t>
      </w:r>
      <w:r>
        <w:t>Y</w:t>
      </w:r>
      <w:r w:rsidR="00240CEE">
        <w:t>S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proofErr w:type="spellStart"/>
            <w:r>
              <w:t>yyyy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proofErr w:type="spellStart"/>
            <w:r>
              <w:t>xxxx</w:t>
            </w:r>
            <w:proofErr w:type="spellEnd"/>
            <w:r>
              <w:t>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proofErr w:type="spellStart"/>
      <w:r>
        <w:t>xxxx</w:t>
      </w:r>
      <w:proofErr w:type="spellEnd"/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proofErr w:type="spellStart"/>
            <w:r>
              <w:t>xxxx</w:t>
            </w:r>
            <w:proofErr w:type="spellEnd"/>
            <w:r>
              <w:t>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4573809C" w14:textId="7E80B6ED" w:rsidR="006B4942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9381" w:history="1">
            <w:r w:rsidR="006B4942" w:rsidRPr="00FF4427">
              <w:rPr>
                <w:rStyle w:val="aa"/>
                <w:noProof/>
              </w:rPr>
              <w:t>1.</w:t>
            </w:r>
            <w:r w:rsidR="006B4942">
              <w:rPr>
                <w:noProof/>
              </w:rPr>
              <w:tab/>
            </w:r>
            <w:r w:rsidR="006B4942" w:rsidRPr="00FF4427">
              <w:rPr>
                <w:rStyle w:val="aa"/>
                <w:noProof/>
              </w:rPr>
              <w:t>概要</w:t>
            </w:r>
            <w:r w:rsidR="006B4942">
              <w:rPr>
                <w:noProof/>
                <w:webHidden/>
              </w:rPr>
              <w:tab/>
            </w:r>
            <w:r w:rsidR="006B4942">
              <w:rPr>
                <w:noProof/>
                <w:webHidden/>
              </w:rPr>
              <w:fldChar w:fldCharType="begin"/>
            </w:r>
            <w:r w:rsidR="006B4942">
              <w:rPr>
                <w:noProof/>
                <w:webHidden/>
              </w:rPr>
              <w:instrText xml:space="preserve"> PAGEREF _Toc129439381 \h </w:instrText>
            </w:r>
            <w:r w:rsidR="006B4942">
              <w:rPr>
                <w:noProof/>
                <w:webHidden/>
              </w:rPr>
            </w:r>
            <w:r w:rsidR="006B4942">
              <w:rPr>
                <w:noProof/>
                <w:webHidden/>
              </w:rPr>
              <w:fldChar w:fldCharType="separate"/>
            </w:r>
            <w:r w:rsidR="006B4942">
              <w:rPr>
                <w:noProof/>
                <w:webHidden/>
              </w:rPr>
              <w:t>3</w:t>
            </w:r>
            <w:r w:rsidR="006B4942">
              <w:rPr>
                <w:noProof/>
                <w:webHidden/>
              </w:rPr>
              <w:fldChar w:fldCharType="end"/>
            </w:r>
          </w:hyperlink>
        </w:p>
        <w:p w14:paraId="7B19AA53" w14:textId="789E218C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2" w:history="1">
            <w:r w:rsidRPr="00FF4427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システム構成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2133" w14:textId="0C617EFF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3" w:history="1">
            <w:r w:rsidRPr="00FF4427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5C7F" w14:textId="5E2D9C0D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4" w:history="1">
            <w:r w:rsidRPr="00FF4427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4C1A" w14:textId="2ECE45ED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5" w:history="1">
            <w:r w:rsidRPr="00FF4427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ユースケース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64BA" w14:textId="3D55B22C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6" w:history="1">
            <w:r w:rsidRPr="00FF4427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機能詳細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00F9" w14:textId="7DDD75DD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7" w:history="1">
            <w:r w:rsidRPr="00FF4427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インタフェース詳細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1C4A" w14:textId="4B9B087C" w:rsidR="006B4942" w:rsidRDefault="006B494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9439388" w:history="1">
            <w:r w:rsidRPr="00FF4427">
              <w:rPr>
                <w:rStyle w:val="aa"/>
                <w:noProof/>
              </w:rPr>
              <w:t>8.</w:t>
            </w:r>
            <w:r>
              <w:rPr>
                <w:noProof/>
              </w:rPr>
              <w:tab/>
            </w:r>
            <w:r w:rsidRPr="00FF4427">
              <w:rPr>
                <w:rStyle w:val="aa"/>
                <w:noProof/>
              </w:rPr>
              <w:t>性能・品質等非機能要求詳細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B5C8" w14:textId="49F3EF77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29439381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013FA641" w14:textId="56275F91" w:rsidR="0028377F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F8A23F4" w14:textId="3128AE9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00BE4BB2" w14:textId="4D5A9F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89F6243" w14:textId="168AC4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49ABA88" w14:textId="5C9C529A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7419BD8E" w14:textId="74D71F3C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1EAA14E0" w14:textId="761E8900" w:rsidR="00E447E2" w:rsidRPr="00A5442A" w:rsidRDefault="00240CEE" w:rsidP="00E447E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29439382"/>
      <w:r>
        <w:rPr>
          <w:rFonts w:hint="eastAsia"/>
          <w:sz w:val="21"/>
          <w:szCs w:val="21"/>
        </w:rPr>
        <w:lastRenderedPageBreak/>
        <w:t>システム構成</w:t>
      </w:r>
      <w:bookmarkEnd w:id="1"/>
    </w:p>
    <w:p w14:paraId="237F8C36" w14:textId="77777777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2BEDD29D" w14:textId="4D209433" w:rsidR="00E447E2" w:rsidRDefault="00240CEE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システム全体構成</w:t>
      </w:r>
    </w:p>
    <w:p w14:paraId="5DB58D5A" w14:textId="6F702E03" w:rsidR="00E447E2" w:rsidRDefault="00240CEE" w:rsidP="00240CEE">
      <w:pPr>
        <w:pStyle w:val="a8"/>
        <w:ind w:leftChars="0" w:left="567"/>
      </w:pPr>
      <w:r>
        <w:rPr>
          <w:rFonts w:hint="eastAsia"/>
        </w:rPr>
        <w:t>‐システム構成要素の名称/基本機能</w:t>
      </w:r>
    </w:p>
    <w:p w14:paraId="3DA21390" w14:textId="5EE8E0B4" w:rsidR="00240CEE" w:rsidRDefault="00240CEE" w:rsidP="00240CEE">
      <w:pPr>
        <w:pStyle w:val="a8"/>
        <w:ind w:leftChars="0" w:left="567"/>
      </w:pPr>
      <w:r>
        <w:rPr>
          <w:rFonts w:hint="eastAsia"/>
        </w:rPr>
        <w:t>‐ソフトウェアに求められる要求仕様</w:t>
      </w:r>
    </w:p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37E3ABCF" w:rsidR="00A723D2" w:rsidRPr="00A5442A" w:rsidRDefault="00A723D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2" w:name="_Toc129439383"/>
      <w:r>
        <w:rPr>
          <w:rFonts w:hint="eastAsia"/>
          <w:sz w:val="21"/>
          <w:szCs w:val="21"/>
        </w:rPr>
        <w:lastRenderedPageBreak/>
        <w:t>機能概要</w:t>
      </w:r>
      <w:bookmarkEnd w:id="2"/>
    </w:p>
    <w:p w14:paraId="435D5AE7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6F753512" w14:textId="42628E07" w:rsidR="00A723D2" w:rsidRDefault="00A723D2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システムとして実現・提供する機能のうち、ソフトウェアで実現する機能のリストと概要</w:t>
      </w:r>
    </w:p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7B3394D4" w:rsidR="00A723D2" w:rsidRPr="00A5442A" w:rsidRDefault="00A723D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3" w:name="_Toc129439384"/>
      <w:r>
        <w:rPr>
          <w:rFonts w:hint="eastAsia"/>
          <w:sz w:val="21"/>
          <w:szCs w:val="21"/>
        </w:rPr>
        <w:lastRenderedPageBreak/>
        <w:t>制約条件</w:t>
      </w:r>
      <w:bookmarkEnd w:id="3"/>
    </w:p>
    <w:p w14:paraId="56A68CB2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4E707CE1" w14:textId="713CDD6F" w:rsidR="00A723D2" w:rsidRDefault="00A723D2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ハードウェア構成とその制約</w:t>
      </w:r>
    </w:p>
    <w:p w14:paraId="4707EFF2" w14:textId="1C2954CF" w:rsidR="00A723D2" w:rsidRDefault="00A723D2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利用する</w:t>
      </w:r>
      <w:r>
        <w:t>OS</w:t>
      </w:r>
      <w:r>
        <w:rPr>
          <w:rFonts w:hint="eastAsia"/>
        </w:rPr>
        <w:t>、ミドルウェアなどの制約</w:t>
      </w:r>
    </w:p>
    <w:p w14:paraId="4C739303" w14:textId="78A7570C" w:rsidR="00A723D2" w:rsidRDefault="00A723D2" w:rsidP="00A723D2">
      <w:pPr>
        <w:ind w:left="360"/>
      </w:pPr>
    </w:p>
    <w:p w14:paraId="46C35CFF" w14:textId="1A0E3AAE" w:rsidR="00A723D2" w:rsidRDefault="00A723D2">
      <w:pPr>
        <w:widowControl/>
        <w:jc w:val="left"/>
      </w:pPr>
      <w:r>
        <w:br w:type="page"/>
      </w:r>
    </w:p>
    <w:p w14:paraId="3A6B0BE1" w14:textId="73009582" w:rsidR="00A723D2" w:rsidRPr="00A5442A" w:rsidRDefault="00A723D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4" w:name="_Toc129439385"/>
      <w:r>
        <w:rPr>
          <w:rFonts w:hint="eastAsia"/>
          <w:sz w:val="21"/>
          <w:szCs w:val="21"/>
        </w:rPr>
        <w:lastRenderedPageBreak/>
        <w:t>ユースケース</w:t>
      </w:r>
      <w:bookmarkEnd w:id="4"/>
    </w:p>
    <w:p w14:paraId="37B39AFE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004DDD77" w14:textId="2E423114" w:rsidR="00A723D2" w:rsidRDefault="00B2794C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製品の利用シーンや利用コンテキストをもとにしたユースケース</w:t>
      </w:r>
    </w:p>
    <w:p w14:paraId="4635D3E1" w14:textId="64B75195" w:rsidR="00A723D2" w:rsidRDefault="00A723D2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利用する</w:t>
      </w:r>
      <w:r>
        <w:t>OS</w:t>
      </w:r>
      <w:r>
        <w:rPr>
          <w:rFonts w:hint="eastAsia"/>
        </w:rPr>
        <w:t>、ミドルウェアなどの制約</w:t>
      </w:r>
    </w:p>
    <w:p w14:paraId="67C1BE42" w14:textId="31AA3337" w:rsidR="00B2794C" w:rsidRDefault="00B2794C" w:rsidP="00B2794C"/>
    <w:p w14:paraId="697B9287" w14:textId="603E8B96" w:rsidR="00B2794C" w:rsidRDefault="00B2794C">
      <w:pPr>
        <w:widowControl/>
        <w:jc w:val="left"/>
      </w:pPr>
      <w:r>
        <w:br w:type="page"/>
      </w:r>
    </w:p>
    <w:p w14:paraId="36187F0E" w14:textId="7D54F58C" w:rsidR="00B2794C" w:rsidRPr="00A5442A" w:rsidRDefault="00B2794C" w:rsidP="00B2794C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5" w:name="_Toc129439386"/>
      <w:r>
        <w:rPr>
          <w:rFonts w:hint="eastAsia"/>
          <w:sz w:val="21"/>
          <w:szCs w:val="21"/>
        </w:rPr>
        <w:lastRenderedPageBreak/>
        <w:t>機能詳細</w:t>
      </w:r>
      <w:bookmarkEnd w:id="5"/>
    </w:p>
    <w:p w14:paraId="64CF07FD" w14:textId="77777777" w:rsidR="00B2794C" w:rsidRDefault="00B2794C" w:rsidP="00B2794C">
      <w:pPr>
        <w:pStyle w:val="a8"/>
        <w:ind w:leftChars="0" w:left="360"/>
      </w:pPr>
      <w:r>
        <w:rPr>
          <w:rFonts w:hint="eastAsia"/>
        </w:rPr>
        <w:t>＜記載例＞</w:t>
      </w:r>
    </w:p>
    <w:p w14:paraId="7DAE0D3F" w14:textId="77777777" w:rsidR="00B2794C" w:rsidRPr="00B2794C" w:rsidRDefault="00B2794C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5項で整理したユースケースを実現する機能の詳細</w:t>
      </w:r>
    </w:p>
    <w:p w14:paraId="283B7AB9" w14:textId="5280D6BF" w:rsidR="00B2794C" w:rsidRDefault="00B2794C" w:rsidP="00B2794C">
      <w:pPr>
        <w:rPr>
          <w:szCs w:val="21"/>
        </w:rPr>
      </w:pPr>
    </w:p>
    <w:p w14:paraId="33BB4EFB" w14:textId="33D1B4BF" w:rsidR="00B2794C" w:rsidRDefault="00B2794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362688F" w14:textId="429000EC" w:rsidR="00B2794C" w:rsidRPr="00A5442A" w:rsidRDefault="00B2794C" w:rsidP="00B2794C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6" w:name="_Toc129439387"/>
      <w:r>
        <w:rPr>
          <w:rFonts w:hint="eastAsia"/>
          <w:sz w:val="21"/>
          <w:szCs w:val="21"/>
        </w:rPr>
        <w:lastRenderedPageBreak/>
        <w:t>インタフェース詳細</w:t>
      </w:r>
      <w:bookmarkEnd w:id="6"/>
    </w:p>
    <w:p w14:paraId="7151F0D7" w14:textId="77777777" w:rsidR="00B2794C" w:rsidRDefault="00B2794C" w:rsidP="00B2794C">
      <w:pPr>
        <w:pStyle w:val="a8"/>
        <w:ind w:leftChars="0" w:left="360"/>
      </w:pPr>
      <w:r>
        <w:rPr>
          <w:rFonts w:hint="eastAsia"/>
        </w:rPr>
        <w:t>＜記載例＞</w:t>
      </w:r>
    </w:p>
    <w:p w14:paraId="6F915F77" w14:textId="47AA879B" w:rsidR="00B2794C" w:rsidRPr="00B2794C" w:rsidRDefault="00B2794C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製品が連携動作する周辺のソフトウェア、システムやハードウェアなどとのインタフェース</w:t>
      </w:r>
    </w:p>
    <w:p w14:paraId="37083FB5" w14:textId="1AD4BD95" w:rsidR="00B2794C" w:rsidRDefault="00B2794C" w:rsidP="00B2794C">
      <w:pPr>
        <w:rPr>
          <w:szCs w:val="21"/>
        </w:rPr>
      </w:pPr>
    </w:p>
    <w:p w14:paraId="6E79AE34" w14:textId="4D1D001E" w:rsidR="00B2794C" w:rsidRDefault="00B2794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F3C8728" w14:textId="262AD049" w:rsidR="00B2794C" w:rsidRPr="00A5442A" w:rsidRDefault="00B2794C" w:rsidP="00B2794C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29439388"/>
      <w:r>
        <w:rPr>
          <w:rFonts w:hint="eastAsia"/>
          <w:sz w:val="21"/>
          <w:szCs w:val="21"/>
        </w:rPr>
        <w:lastRenderedPageBreak/>
        <w:t>性能・品質等非機能要求詳細</w:t>
      </w:r>
      <w:bookmarkEnd w:id="7"/>
    </w:p>
    <w:p w14:paraId="6019ECE2" w14:textId="77777777" w:rsidR="00B2794C" w:rsidRDefault="00B2794C" w:rsidP="00B2794C">
      <w:pPr>
        <w:pStyle w:val="a8"/>
        <w:ind w:leftChars="0" w:left="360"/>
      </w:pPr>
      <w:r>
        <w:rPr>
          <w:rFonts w:hint="eastAsia"/>
        </w:rPr>
        <w:t>＜記載例＞</w:t>
      </w:r>
    </w:p>
    <w:p w14:paraId="5DA194C2" w14:textId="0F44590A" w:rsidR="00B2794C" w:rsidRPr="00663D55" w:rsidRDefault="00663D55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信頼性要求</w:t>
      </w:r>
    </w:p>
    <w:p w14:paraId="4C187C1F" w14:textId="4F5117C4" w:rsidR="00663D55" w:rsidRDefault="00663D55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使用性要求</w:t>
      </w:r>
    </w:p>
    <w:p w14:paraId="6C1E5664" w14:textId="77777777" w:rsidR="00663D55" w:rsidRDefault="00663D55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効率性要求</w:t>
      </w:r>
    </w:p>
    <w:p w14:paraId="7509A8B8" w14:textId="62872074" w:rsidR="00663D55" w:rsidRDefault="00663D55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保守性要求</w:t>
      </w:r>
    </w:p>
    <w:p w14:paraId="74F4DA41" w14:textId="4BBEFE08" w:rsidR="00663D55" w:rsidRDefault="00663D55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移植性要求</w:t>
      </w:r>
    </w:p>
    <w:p w14:paraId="79244422" w14:textId="61C0A5DE" w:rsidR="00663D55" w:rsidRPr="00B2794C" w:rsidRDefault="00663D55" w:rsidP="00B2794C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セキュリティ要求</w:t>
      </w:r>
    </w:p>
    <w:p w14:paraId="02C201CA" w14:textId="77777777" w:rsidR="00B2794C" w:rsidRPr="00B2794C" w:rsidRDefault="00B2794C" w:rsidP="00B2794C">
      <w:pPr>
        <w:rPr>
          <w:szCs w:val="21"/>
        </w:rPr>
      </w:pPr>
    </w:p>
    <w:p w14:paraId="0D6E084A" w14:textId="436D6015" w:rsidR="00A723D2" w:rsidRPr="00A723D2" w:rsidRDefault="00A723D2" w:rsidP="00663D55"/>
    <w:sectPr w:rsidR="00A723D2" w:rsidRPr="00A723D2" w:rsidSect="00A47D02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B827" w14:textId="77777777" w:rsidR="00002244" w:rsidRDefault="00002244" w:rsidP="00317368">
      <w:r>
        <w:separator/>
      </w:r>
    </w:p>
  </w:endnote>
  <w:endnote w:type="continuationSeparator" w:id="0">
    <w:p w14:paraId="33325A44" w14:textId="77777777" w:rsidR="00002244" w:rsidRDefault="00002244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4A53" w14:textId="77777777" w:rsidR="00002244" w:rsidRDefault="00002244" w:rsidP="00317368">
      <w:r>
        <w:separator/>
      </w:r>
    </w:p>
  </w:footnote>
  <w:footnote w:type="continuationSeparator" w:id="0">
    <w:p w14:paraId="0B310AC7" w14:textId="77777777" w:rsidR="00002244" w:rsidRDefault="00002244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0F82837B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240CEE">
      <w:rPr>
        <w:rFonts w:hint="eastAsia"/>
      </w:rPr>
      <w:t>ソフトウェア要求</w:t>
    </w:r>
    <w:r w:rsidR="00915DA9">
      <w:rPr>
        <w:rFonts w:hint="eastAsia"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7A130062"/>
    <w:multiLevelType w:val="hybridMultilevel"/>
    <w:tmpl w:val="DA5ECAAC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num w:numId="1" w16cid:durableId="1165239233">
    <w:abstractNumId w:val="2"/>
  </w:num>
  <w:num w:numId="2" w16cid:durableId="960309893">
    <w:abstractNumId w:val="1"/>
  </w:num>
  <w:num w:numId="3" w16cid:durableId="1586836606">
    <w:abstractNumId w:val="7"/>
  </w:num>
  <w:num w:numId="4" w16cid:durableId="1049300490">
    <w:abstractNumId w:val="5"/>
  </w:num>
  <w:num w:numId="5" w16cid:durableId="801768509">
    <w:abstractNumId w:val="6"/>
  </w:num>
  <w:num w:numId="6" w16cid:durableId="607002582">
    <w:abstractNumId w:val="0"/>
  </w:num>
  <w:num w:numId="7" w16cid:durableId="1475564320">
    <w:abstractNumId w:val="4"/>
  </w:num>
  <w:num w:numId="8" w16cid:durableId="2070880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02244"/>
    <w:rsid w:val="00081A03"/>
    <w:rsid w:val="00083774"/>
    <w:rsid w:val="000B442C"/>
    <w:rsid w:val="00166A9E"/>
    <w:rsid w:val="001716B0"/>
    <w:rsid w:val="00182882"/>
    <w:rsid w:val="00240CEE"/>
    <w:rsid w:val="00260BDE"/>
    <w:rsid w:val="0028377F"/>
    <w:rsid w:val="002C4539"/>
    <w:rsid w:val="002E21FE"/>
    <w:rsid w:val="002E7293"/>
    <w:rsid w:val="00317368"/>
    <w:rsid w:val="0033537E"/>
    <w:rsid w:val="003472D3"/>
    <w:rsid w:val="00376ED3"/>
    <w:rsid w:val="003D2E29"/>
    <w:rsid w:val="00402B5E"/>
    <w:rsid w:val="00433376"/>
    <w:rsid w:val="00470BA8"/>
    <w:rsid w:val="004C5248"/>
    <w:rsid w:val="004D5512"/>
    <w:rsid w:val="00510FC3"/>
    <w:rsid w:val="00513001"/>
    <w:rsid w:val="0052049B"/>
    <w:rsid w:val="0053765F"/>
    <w:rsid w:val="005678AB"/>
    <w:rsid w:val="005C74CF"/>
    <w:rsid w:val="005E49E8"/>
    <w:rsid w:val="00634F6F"/>
    <w:rsid w:val="006441FB"/>
    <w:rsid w:val="00663D55"/>
    <w:rsid w:val="00697BC9"/>
    <w:rsid w:val="006B0365"/>
    <w:rsid w:val="006B4942"/>
    <w:rsid w:val="006E3D84"/>
    <w:rsid w:val="006F079E"/>
    <w:rsid w:val="006F416A"/>
    <w:rsid w:val="006F78EA"/>
    <w:rsid w:val="007128BE"/>
    <w:rsid w:val="00777272"/>
    <w:rsid w:val="00820A49"/>
    <w:rsid w:val="00855F82"/>
    <w:rsid w:val="00886B8C"/>
    <w:rsid w:val="0088758F"/>
    <w:rsid w:val="00894689"/>
    <w:rsid w:val="008A0FC6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A204F3"/>
    <w:rsid w:val="00A313E6"/>
    <w:rsid w:val="00A47D02"/>
    <w:rsid w:val="00A5442A"/>
    <w:rsid w:val="00A723D2"/>
    <w:rsid w:val="00A81A69"/>
    <w:rsid w:val="00AD19D8"/>
    <w:rsid w:val="00AF2327"/>
    <w:rsid w:val="00B009A8"/>
    <w:rsid w:val="00B126BE"/>
    <w:rsid w:val="00B2794C"/>
    <w:rsid w:val="00B3244C"/>
    <w:rsid w:val="00B92837"/>
    <w:rsid w:val="00B930A3"/>
    <w:rsid w:val="00BA4413"/>
    <w:rsid w:val="00BB6990"/>
    <w:rsid w:val="00BC09CB"/>
    <w:rsid w:val="00BD3D9F"/>
    <w:rsid w:val="00C0159C"/>
    <w:rsid w:val="00C103F0"/>
    <w:rsid w:val="00C7027B"/>
    <w:rsid w:val="00C70EF7"/>
    <w:rsid w:val="00CA1892"/>
    <w:rsid w:val="00CC2F82"/>
    <w:rsid w:val="00CE70FA"/>
    <w:rsid w:val="00D0140F"/>
    <w:rsid w:val="00D36DCC"/>
    <w:rsid w:val="00D53C82"/>
    <w:rsid w:val="00D778C2"/>
    <w:rsid w:val="00D90FA8"/>
    <w:rsid w:val="00E05564"/>
    <w:rsid w:val="00E31CC5"/>
    <w:rsid w:val="00E447E2"/>
    <w:rsid w:val="00E92DB6"/>
    <w:rsid w:val="00EA19F7"/>
    <w:rsid w:val="00EA44B9"/>
    <w:rsid w:val="00ED1EB7"/>
    <w:rsid w:val="00ED41B2"/>
    <w:rsid w:val="00EE1DEA"/>
    <w:rsid w:val="00EE42A6"/>
    <w:rsid w:val="00F153C8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1504</TotalTime>
  <Pages>11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26</cp:revision>
  <dcterms:created xsi:type="dcterms:W3CDTF">2022-11-08T04:55:00Z</dcterms:created>
  <dcterms:modified xsi:type="dcterms:W3CDTF">2023-03-11T06:02:00Z</dcterms:modified>
</cp:coreProperties>
</file>