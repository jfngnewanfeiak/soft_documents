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D7593" w14:textId="77777777" w:rsidR="00D53C82" w:rsidRDefault="00D53C82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C7D746" wp14:editId="4D9A6BF9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250305" cy="8856980"/>
                <wp:effectExtent l="0" t="0" r="17145" b="20320"/>
                <wp:wrapNone/>
                <wp:docPr id="1" name="フレーム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50305" cy="8856980"/>
                        </a:xfrm>
                        <a:prstGeom prst="frame">
                          <a:avLst>
                            <a:gd name="adj1" fmla="val 927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849F25" id="フレーム 1" o:spid="_x0000_s1026" style="position:absolute;left:0;text-align:left;margin-left:0;margin-top:0;width:492.15pt;height:697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250305,88569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" path="m,l6250305,r,8856980l,8856980,,xm57940,57940r,8741100l6192365,8799040r,-8741100l57940,57940xe" filled="f" strokecolor="black [3213]" strokeweight="1pt">
                <v:stroke joinstyle="miter"/>
                <v:path arrowok="t" o:connecttype="custom" o:connectlocs="0,0;6250305,0;6250305,8856980;0,8856980;0,0;57940,57940;57940,8799040;6192365,8799040;6192365,57940;57940,57940" o:connectangles="0,0,0,0,0,0,0,0,0,0"/>
              </v:shape>
            </w:pict>
          </mc:Fallback>
        </mc:AlternateContent>
      </w:r>
    </w:p>
    <w:p w14:paraId="57146157" w14:textId="77777777" w:rsidR="00D53C82" w:rsidRDefault="00D53C82"/>
    <w:p w14:paraId="43E737BF" w14:textId="77777777" w:rsidR="00D53C82" w:rsidRDefault="00D53C82"/>
    <w:p w14:paraId="18527EDE" w14:textId="77777777" w:rsidR="00D53C82" w:rsidRDefault="00D53C82"/>
    <w:p w14:paraId="2FD9D461" w14:textId="77777777" w:rsidR="00D53C82" w:rsidRDefault="00470BA8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82D1D9A" wp14:editId="35D5773C">
                <wp:simplePos x="0" y="0"/>
                <wp:positionH relativeFrom="column">
                  <wp:posOffset>730695</wp:posOffset>
                </wp:positionH>
                <wp:positionV relativeFrom="paragraph">
                  <wp:posOffset>39370</wp:posOffset>
                </wp:positionV>
                <wp:extent cx="4748530" cy="1200785"/>
                <wp:effectExtent l="0" t="0" r="13970" b="18415"/>
                <wp:wrapNone/>
                <wp:docPr id="2" name="四角形: 角を丸くする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48530" cy="1200785"/>
                        </a:xfrm>
                        <a:prstGeom prst="roundRect">
                          <a:avLst>
                            <a:gd name="adj" fmla="val 9848"/>
                          </a:avLst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2421074" id="四角形: 角を丸くする 2" o:spid="_x0000_s1026" style="position:absolute;left:0;text-align:left;margin-left:57.55pt;margin-top:3.1pt;width:373.9pt;height:94.5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645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" filled="f" strokecolor="black [3213]" strokeweight="1pt">
                <v:stroke joinstyle="miter"/>
              </v:roundrect>
            </w:pict>
          </mc:Fallback>
        </mc:AlternateContent>
      </w:r>
    </w:p>
    <w:p w14:paraId="52B55CE3" w14:textId="77777777" w:rsidR="00D53C82" w:rsidRDefault="00D53C82"/>
    <w:p w14:paraId="0CCD4D41" w14:textId="77777777" w:rsidR="00ED1EB7" w:rsidRDefault="00ED1EB7" w:rsidP="00ED1EB7">
      <w:pPr>
        <w:spacing w:line="360" w:lineRule="exact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通信販売システム</w:t>
      </w:r>
    </w:p>
    <w:p w14:paraId="12B94D87" w14:textId="49D298B3" w:rsidR="00D53C82" w:rsidRPr="007128BE" w:rsidRDefault="00240CEE" w:rsidP="00ED1EB7">
      <w:pPr>
        <w:spacing w:line="360" w:lineRule="exact"/>
        <w:jc w:val="center"/>
        <w:rPr>
          <w:rFonts w:eastAsia="DengXian"/>
          <w:sz w:val="28"/>
          <w:szCs w:val="28"/>
        </w:rPr>
      </w:pPr>
      <w:r>
        <w:rPr>
          <w:rFonts w:hint="eastAsia"/>
          <w:sz w:val="28"/>
          <w:szCs w:val="28"/>
        </w:rPr>
        <w:t>ソフトウェア</w:t>
      </w:r>
      <w:r w:rsidR="005768DA">
        <w:rPr>
          <w:rFonts w:hint="eastAsia"/>
          <w:sz w:val="28"/>
          <w:szCs w:val="28"/>
        </w:rPr>
        <w:t>総合</w:t>
      </w:r>
      <w:r w:rsidR="006C04F2">
        <w:rPr>
          <w:rFonts w:hint="eastAsia"/>
          <w:sz w:val="28"/>
          <w:szCs w:val="28"/>
        </w:rPr>
        <w:t>テスト仕様</w:t>
      </w:r>
      <w:r w:rsidR="007128BE">
        <w:rPr>
          <w:rFonts w:hint="eastAsia"/>
          <w:sz w:val="28"/>
          <w:szCs w:val="28"/>
        </w:rPr>
        <w:t>書</w:t>
      </w:r>
      <w:r w:rsidR="006C04F2">
        <w:rPr>
          <w:rFonts w:hint="eastAsia"/>
          <w:sz w:val="28"/>
          <w:szCs w:val="28"/>
        </w:rPr>
        <w:t>兼結果書</w:t>
      </w:r>
    </w:p>
    <w:p w14:paraId="69DFFE72" w14:textId="77777777" w:rsidR="00D53C82" w:rsidRDefault="00D53C82"/>
    <w:p w14:paraId="5131436A" w14:textId="77777777" w:rsidR="00D53C82" w:rsidRDefault="00D53C82"/>
    <w:p w14:paraId="69F417D7" w14:textId="4AA8DE3C" w:rsidR="00D53C82" w:rsidRPr="007128BE" w:rsidRDefault="007128BE" w:rsidP="004C1FA1">
      <w:pPr>
        <w:jc w:val="center"/>
      </w:pPr>
      <w:r>
        <w:rPr>
          <w:rFonts w:hint="eastAsia"/>
        </w:rPr>
        <w:t>S</w:t>
      </w:r>
      <w:r w:rsidR="00240CEE">
        <w:t>W</w:t>
      </w:r>
      <w:r w:rsidR="00487F42">
        <w:t>S</w:t>
      </w:r>
      <w:r w:rsidR="006C04F2">
        <w:t>T</w:t>
      </w:r>
      <w:r>
        <w:t>-001</w:t>
      </w:r>
    </w:p>
    <w:p w14:paraId="5443873E" w14:textId="77777777" w:rsidR="00D53C82" w:rsidRDefault="00D53C82">
      <w:pPr>
        <w:rPr>
          <w:lang w:eastAsia="zh-CN"/>
        </w:rPr>
      </w:pPr>
    </w:p>
    <w:p w14:paraId="3DA84431" w14:textId="77777777" w:rsidR="00D53C82" w:rsidRDefault="00D53C82">
      <w:pPr>
        <w:rPr>
          <w:lang w:eastAsia="zh-CN"/>
        </w:rPr>
      </w:pPr>
    </w:p>
    <w:p w14:paraId="7B4CF080" w14:textId="77777777" w:rsidR="00D53C82" w:rsidRDefault="00D53C82">
      <w:pPr>
        <w:rPr>
          <w:lang w:eastAsia="zh-CN"/>
        </w:rPr>
      </w:pPr>
    </w:p>
    <w:p w14:paraId="51B3637F" w14:textId="77777777" w:rsidR="00D53C82" w:rsidRDefault="00D53C82">
      <w:pPr>
        <w:rPr>
          <w:lang w:eastAsia="zh-CN"/>
        </w:rPr>
      </w:pPr>
    </w:p>
    <w:p w14:paraId="69FCE8DC" w14:textId="77777777" w:rsidR="00D53C82" w:rsidRDefault="00D53C82">
      <w:pPr>
        <w:rPr>
          <w:lang w:eastAsia="zh-CN"/>
        </w:rPr>
      </w:pPr>
    </w:p>
    <w:p w14:paraId="267E2514" w14:textId="77777777" w:rsidR="00D53C82" w:rsidRDefault="00D53C82">
      <w:pPr>
        <w:rPr>
          <w:lang w:eastAsia="zh-CN"/>
        </w:rPr>
      </w:pPr>
    </w:p>
    <w:p w14:paraId="50612BFC" w14:textId="77777777" w:rsidR="00D53C82" w:rsidRDefault="00D53C82">
      <w:pPr>
        <w:rPr>
          <w:lang w:eastAsia="zh-CN"/>
        </w:rPr>
      </w:pPr>
    </w:p>
    <w:p w14:paraId="3AE13378" w14:textId="77777777" w:rsidR="00D53C82" w:rsidRDefault="00D53C82">
      <w:pPr>
        <w:rPr>
          <w:lang w:eastAsia="zh-CN"/>
        </w:rPr>
      </w:pPr>
    </w:p>
    <w:tbl>
      <w:tblPr>
        <w:tblStyle w:val="a3"/>
        <w:tblpPr w:leftFromText="142" w:rightFromText="142" w:vertAnchor="text" w:horzAnchor="page" w:tblpX="6105" w:tblpY="205"/>
        <w:tblW w:w="0" w:type="auto"/>
        <w:tblLook w:val="04A0" w:firstRow="1" w:lastRow="0" w:firstColumn="1" w:lastColumn="0" w:noHBand="0" w:noVBand="1"/>
      </w:tblPr>
      <w:tblGrid>
        <w:gridCol w:w="1843"/>
        <w:gridCol w:w="1842"/>
      </w:tblGrid>
      <w:tr w:rsidR="00470BA8" w14:paraId="54E0798E" w14:textId="77777777" w:rsidTr="00317368">
        <w:trPr>
          <w:trHeight w:val="379"/>
        </w:trPr>
        <w:tc>
          <w:tcPr>
            <w:tcW w:w="1843" w:type="dxa"/>
            <w:shd w:val="clear" w:color="auto" w:fill="BFBFBF" w:themeFill="background1" w:themeFillShade="BF"/>
          </w:tcPr>
          <w:p w14:paraId="6C806306" w14:textId="77777777" w:rsidR="00470BA8" w:rsidRDefault="00470BA8" w:rsidP="00470BA8">
            <w:pPr>
              <w:jc w:val="center"/>
            </w:pPr>
            <w:r>
              <w:rPr>
                <w:rFonts w:hint="eastAsia"/>
              </w:rPr>
              <w:t>承認</w:t>
            </w:r>
          </w:p>
        </w:tc>
        <w:tc>
          <w:tcPr>
            <w:tcW w:w="1842" w:type="dxa"/>
            <w:shd w:val="clear" w:color="auto" w:fill="BFBFBF" w:themeFill="background1" w:themeFillShade="BF"/>
          </w:tcPr>
          <w:p w14:paraId="1463D49E" w14:textId="77777777" w:rsidR="00470BA8" w:rsidRDefault="00470BA8" w:rsidP="00470BA8">
            <w:pPr>
              <w:jc w:val="center"/>
            </w:pPr>
            <w:r>
              <w:rPr>
                <w:rFonts w:hint="eastAsia"/>
              </w:rPr>
              <w:t>作成</w:t>
            </w:r>
          </w:p>
        </w:tc>
      </w:tr>
      <w:tr w:rsidR="00470BA8" w14:paraId="0044ABF1" w14:textId="77777777" w:rsidTr="00470BA8">
        <w:trPr>
          <w:trHeight w:val="379"/>
        </w:trPr>
        <w:tc>
          <w:tcPr>
            <w:tcW w:w="1843" w:type="dxa"/>
          </w:tcPr>
          <w:p w14:paraId="42A4135A" w14:textId="72B09F99" w:rsidR="00470BA8" w:rsidRDefault="007128BE" w:rsidP="00470BA8">
            <w:pPr>
              <w:jc w:val="center"/>
            </w:pPr>
            <w:r>
              <w:rPr>
                <w:rFonts w:hint="eastAsia"/>
              </w:rPr>
              <w:t>A</w:t>
            </w:r>
            <w:r>
              <w:t>AAA</w:t>
            </w:r>
          </w:p>
        </w:tc>
        <w:tc>
          <w:tcPr>
            <w:tcW w:w="1842" w:type="dxa"/>
          </w:tcPr>
          <w:p w14:paraId="2B874A93" w14:textId="2212B5B5" w:rsidR="00470BA8" w:rsidRDefault="007128BE" w:rsidP="00470BA8">
            <w:pPr>
              <w:jc w:val="center"/>
            </w:pPr>
            <w:r>
              <w:t>BBBB</w:t>
            </w:r>
          </w:p>
        </w:tc>
      </w:tr>
      <w:tr w:rsidR="00470BA8" w14:paraId="62721B23" w14:textId="77777777" w:rsidTr="00470BA8">
        <w:trPr>
          <w:trHeight w:val="402"/>
        </w:trPr>
        <w:tc>
          <w:tcPr>
            <w:tcW w:w="1843" w:type="dxa"/>
          </w:tcPr>
          <w:p w14:paraId="6584FB6A" w14:textId="71E5C03A" w:rsidR="00470BA8" w:rsidRDefault="007128BE" w:rsidP="00470BA8">
            <w:pPr>
              <w:jc w:val="center"/>
            </w:pPr>
            <w:r>
              <w:t>yyyy/yy/yy</w:t>
            </w:r>
          </w:p>
        </w:tc>
        <w:tc>
          <w:tcPr>
            <w:tcW w:w="1842" w:type="dxa"/>
          </w:tcPr>
          <w:p w14:paraId="39ADFA8F" w14:textId="26CC988D" w:rsidR="00470BA8" w:rsidRDefault="007128BE" w:rsidP="00470BA8">
            <w:pPr>
              <w:jc w:val="center"/>
            </w:pPr>
            <w:r>
              <w:t>xxxx/xx/xx</w:t>
            </w:r>
          </w:p>
        </w:tc>
      </w:tr>
    </w:tbl>
    <w:p w14:paraId="4E87E9BA" w14:textId="77777777" w:rsidR="00D53C82" w:rsidRDefault="00D53C82"/>
    <w:p w14:paraId="4F1E6082" w14:textId="77777777" w:rsidR="00D53C82" w:rsidRDefault="00D53C82"/>
    <w:p w14:paraId="5B693032" w14:textId="77777777" w:rsidR="00D53C82" w:rsidRDefault="00D53C82"/>
    <w:p w14:paraId="6D6AC740" w14:textId="77777777" w:rsidR="00D53C82" w:rsidRDefault="00D53C82"/>
    <w:p w14:paraId="346AE154" w14:textId="77777777" w:rsidR="00D53C82" w:rsidRDefault="00D53C82"/>
    <w:p w14:paraId="03532FC2" w14:textId="77777777" w:rsidR="00D53C82" w:rsidRDefault="00D53C82"/>
    <w:p w14:paraId="295BC998" w14:textId="77777777" w:rsidR="00D53C82" w:rsidRDefault="00D53C82"/>
    <w:p w14:paraId="415194D4" w14:textId="77777777" w:rsidR="00D53C82" w:rsidRDefault="00D53C82"/>
    <w:p w14:paraId="71C753DE" w14:textId="77777777" w:rsidR="00D53C82" w:rsidRDefault="00D53C82"/>
    <w:p w14:paraId="06E95719" w14:textId="77777777" w:rsidR="00D53C82" w:rsidRDefault="00D53C82"/>
    <w:p w14:paraId="40BF1FD7" w14:textId="77777777" w:rsidR="00D53C82" w:rsidRDefault="00D53C82"/>
    <w:p w14:paraId="7F355910" w14:textId="77777777" w:rsidR="00D53C82" w:rsidRDefault="00D53C82"/>
    <w:p w14:paraId="3CA6B279" w14:textId="0BC79448" w:rsidR="00D53C82" w:rsidRDefault="007128BE" w:rsidP="00A47D02">
      <w:pPr>
        <w:jc w:val="center"/>
      </w:pPr>
      <w:r>
        <w:t>xxxx</w:t>
      </w:r>
      <w:r>
        <w:rPr>
          <w:rFonts w:hint="eastAsia"/>
        </w:rPr>
        <w:t>年x</w:t>
      </w:r>
      <w:r>
        <w:t>x</w:t>
      </w:r>
      <w:r>
        <w:rPr>
          <w:rFonts w:hint="eastAsia"/>
        </w:rPr>
        <w:t>月x</w:t>
      </w:r>
      <w:r>
        <w:t>x</w:t>
      </w:r>
      <w:r>
        <w:rPr>
          <w:rFonts w:hint="eastAsia"/>
        </w:rPr>
        <w:t>日</w:t>
      </w:r>
    </w:p>
    <w:p w14:paraId="6219A8F1" w14:textId="75A706EC" w:rsidR="00317368" w:rsidRDefault="007128BE" w:rsidP="00A47D02">
      <w:pPr>
        <w:jc w:val="center"/>
      </w:pPr>
      <w:r>
        <w:rPr>
          <w:rFonts w:hint="eastAsia"/>
        </w:rPr>
        <w:t>IPUT-OK 情報工学科</w:t>
      </w:r>
    </w:p>
    <w:p w14:paraId="0D730F5A" w14:textId="77777777" w:rsidR="00D53C82" w:rsidRDefault="00D53C82"/>
    <w:p w14:paraId="1220B575" w14:textId="77777777" w:rsidR="00D53C82" w:rsidRDefault="00D53C82"/>
    <w:p w14:paraId="0BDE011B" w14:textId="77777777" w:rsidR="00D53C82" w:rsidRDefault="00D53C82"/>
    <w:p w14:paraId="5EDD13BE" w14:textId="77777777" w:rsidR="00D53C82" w:rsidRDefault="00D53C82"/>
    <w:p w14:paraId="624B3CEF" w14:textId="77777777" w:rsidR="00D53C82" w:rsidRDefault="00D53C82"/>
    <w:p w14:paraId="7B6D7FA7" w14:textId="77777777" w:rsidR="00B3244C" w:rsidRDefault="00B3244C" w:rsidP="00317368">
      <w:pPr>
        <w:jc w:val="center"/>
      </w:pPr>
    </w:p>
    <w:p w14:paraId="32C719E9" w14:textId="77777777" w:rsidR="00D53C82" w:rsidRDefault="00317368" w:rsidP="00317368">
      <w:pPr>
        <w:jc w:val="center"/>
      </w:pPr>
      <w:r>
        <w:rPr>
          <w:rFonts w:hint="eastAsia"/>
        </w:rPr>
        <w:t>改訂履歴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209"/>
        <w:gridCol w:w="1413"/>
        <w:gridCol w:w="5107"/>
        <w:gridCol w:w="1236"/>
      </w:tblGrid>
      <w:tr w:rsidR="00317368" w14:paraId="073B8020" w14:textId="77777777" w:rsidTr="00317368">
        <w:trPr>
          <w:jc w:val="center"/>
        </w:trPr>
        <w:tc>
          <w:tcPr>
            <w:tcW w:w="1134" w:type="dxa"/>
            <w:shd w:val="clear" w:color="auto" w:fill="BFBFBF" w:themeFill="background1" w:themeFillShade="BF"/>
          </w:tcPr>
          <w:p w14:paraId="1B39DD62" w14:textId="77777777" w:rsidR="00317368" w:rsidRDefault="00317368" w:rsidP="00317368">
            <w:pPr>
              <w:jc w:val="center"/>
            </w:pPr>
            <w:r>
              <w:rPr>
                <w:rFonts w:hint="eastAsia"/>
              </w:rPr>
              <w:t>日付</w:t>
            </w:r>
          </w:p>
        </w:tc>
        <w:tc>
          <w:tcPr>
            <w:tcW w:w="1413" w:type="dxa"/>
            <w:shd w:val="clear" w:color="auto" w:fill="BFBFBF" w:themeFill="background1" w:themeFillShade="BF"/>
          </w:tcPr>
          <w:p w14:paraId="15EEB4FF" w14:textId="77777777" w:rsidR="00317368" w:rsidRDefault="00317368" w:rsidP="00317368">
            <w:pPr>
              <w:jc w:val="center"/>
            </w:pPr>
            <w:r>
              <w:rPr>
                <w:rFonts w:hint="eastAsia"/>
              </w:rPr>
              <w:t>バージョン</w:t>
            </w:r>
          </w:p>
        </w:tc>
        <w:tc>
          <w:tcPr>
            <w:tcW w:w="5107" w:type="dxa"/>
            <w:shd w:val="clear" w:color="auto" w:fill="BFBFBF" w:themeFill="background1" w:themeFillShade="BF"/>
          </w:tcPr>
          <w:p w14:paraId="01A25D8D" w14:textId="77777777" w:rsidR="00317368" w:rsidRDefault="00317368" w:rsidP="00317368">
            <w:pPr>
              <w:jc w:val="center"/>
            </w:pPr>
            <w:r>
              <w:rPr>
                <w:rFonts w:hint="eastAsia"/>
              </w:rPr>
              <w:t>改訂内容</w:t>
            </w:r>
          </w:p>
        </w:tc>
        <w:tc>
          <w:tcPr>
            <w:tcW w:w="1236" w:type="dxa"/>
            <w:shd w:val="clear" w:color="auto" w:fill="BFBFBF" w:themeFill="background1" w:themeFillShade="BF"/>
          </w:tcPr>
          <w:p w14:paraId="4CEBA591" w14:textId="77777777" w:rsidR="00317368" w:rsidRDefault="00317368" w:rsidP="00317368">
            <w:pPr>
              <w:jc w:val="center"/>
            </w:pPr>
            <w:r>
              <w:rPr>
                <w:rFonts w:hint="eastAsia"/>
              </w:rPr>
              <w:t>担当</w:t>
            </w:r>
          </w:p>
        </w:tc>
      </w:tr>
      <w:tr w:rsidR="00317368" w14:paraId="22996667" w14:textId="77777777" w:rsidTr="00317368">
        <w:trPr>
          <w:jc w:val="center"/>
        </w:trPr>
        <w:tc>
          <w:tcPr>
            <w:tcW w:w="1134" w:type="dxa"/>
          </w:tcPr>
          <w:p w14:paraId="10AEFF67" w14:textId="7C147296" w:rsidR="00317368" w:rsidRDefault="007128BE">
            <w:r>
              <w:t>xxxx/xx/xx</w:t>
            </w:r>
          </w:p>
        </w:tc>
        <w:tc>
          <w:tcPr>
            <w:tcW w:w="1413" w:type="dxa"/>
          </w:tcPr>
          <w:p w14:paraId="2488D99A" w14:textId="5AC97E34" w:rsidR="00317368" w:rsidRDefault="007128BE">
            <w:r>
              <w:rPr>
                <w:rFonts w:hint="eastAsia"/>
              </w:rPr>
              <w:t>V</w:t>
            </w:r>
            <w:r>
              <w:t>er</w:t>
            </w:r>
            <w:r w:rsidR="006F079E">
              <w:t>.</w:t>
            </w:r>
            <w:r>
              <w:t>0</w:t>
            </w:r>
            <w:r w:rsidR="006F079E">
              <w:rPr>
                <w:rFonts w:hint="eastAsia"/>
              </w:rPr>
              <w:t>.</w:t>
            </w:r>
            <w:r w:rsidR="006F079E">
              <w:t>1</w:t>
            </w:r>
          </w:p>
        </w:tc>
        <w:tc>
          <w:tcPr>
            <w:tcW w:w="5107" w:type="dxa"/>
          </w:tcPr>
          <w:p w14:paraId="3110B1DA" w14:textId="089EE64E" w:rsidR="00317368" w:rsidRDefault="007128BE">
            <w:r>
              <w:rPr>
                <w:rFonts w:hint="eastAsia"/>
              </w:rPr>
              <w:t>初版作成</w:t>
            </w:r>
          </w:p>
        </w:tc>
        <w:tc>
          <w:tcPr>
            <w:tcW w:w="1236" w:type="dxa"/>
          </w:tcPr>
          <w:p w14:paraId="6883C7EB" w14:textId="44739468" w:rsidR="00317368" w:rsidRDefault="007128BE">
            <w:r>
              <w:rPr>
                <w:rFonts w:hint="eastAsia"/>
              </w:rPr>
              <w:t>B</w:t>
            </w:r>
            <w:r>
              <w:t>BBB</w:t>
            </w:r>
          </w:p>
        </w:tc>
      </w:tr>
      <w:tr w:rsidR="00317368" w14:paraId="4C5BF02A" w14:textId="77777777" w:rsidTr="00317368">
        <w:trPr>
          <w:jc w:val="center"/>
        </w:trPr>
        <w:tc>
          <w:tcPr>
            <w:tcW w:w="1134" w:type="dxa"/>
          </w:tcPr>
          <w:p w14:paraId="71FA43B3" w14:textId="77777777" w:rsidR="00317368" w:rsidRDefault="00317368"/>
        </w:tc>
        <w:tc>
          <w:tcPr>
            <w:tcW w:w="1413" w:type="dxa"/>
          </w:tcPr>
          <w:p w14:paraId="29041267" w14:textId="77777777" w:rsidR="00317368" w:rsidRDefault="00317368"/>
        </w:tc>
        <w:tc>
          <w:tcPr>
            <w:tcW w:w="5107" w:type="dxa"/>
          </w:tcPr>
          <w:p w14:paraId="1C42D44F" w14:textId="77777777" w:rsidR="00317368" w:rsidRDefault="00317368"/>
        </w:tc>
        <w:tc>
          <w:tcPr>
            <w:tcW w:w="1236" w:type="dxa"/>
          </w:tcPr>
          <w:p w14:paraId="4AD79AD6" w14:textId="77777777" w:rsidR="00317368" w:rsidRDefault="00317368"/>
        </w:tc>
      </w:tr>
      <w:tr w:rsidR="00317368" w14:paraId="06BEBEA3" w14:textId="77777777" w:rsidTr="00317368">
        <w:trPr>
          <w:jc w:val="center"/>
        </w:trPr>
        <w:tc>
          <w:tcPr>
            <w:tcW w:w="1134" w:type="dxa"/>
          </w:tcPr>
          <w:p w14:paraId="7E194EB9" w14:textId="77777777" w:rsidR="00317368" w:rsidRDefault="00317368"/>
        </w:tc>
        <w:tc>
          <w:tcPr>
            <w:tcW w:w="1413" w:type="dxa"/>
          </w:tcPr>
          <w:p w14:paraId="2BEE1CC0" w14:textId="77777777" w:rsidR="00317368" w:rsidRDefault="00317368"/>
        </w:tc>
        <w:tc>
          <w:tcPr>
            <w:tcW w:w="5107" w:type="dxa"/>
          </w:tcPr>
          <w:p w14:paraId="68D1A9DE" w14:textId="77777777" w:rsidR="00317368" w:rsidRDefault="00317368"/>
        </w:tc>
        <w:tc>
          <w:tcPr>
            <w:tcW w:w="1236" w:type="dxa"/>
          </w:tcPr>
          <w:p w14:paraId="4E6EABB9" w14:textId="77777777" w:rsidR="00317368" w:rsidRDefault="00317368"/>
        </w:tc>
      </w:tr>
      <w:tr w:rsidR="00317368" w14:paraId="39EB8279" w14:textId="77777777" w:rsidTr="00317368">
        <w:trPr>
          <w:jc w:val="center"/>
        </w:trPr>
        <w:tc>
          <w:tcPr>
            <w:tcW w:w="1134" w:type="dxa"/>
          </w:tcPr>
          <w:p w14:paraId="5EA4324E" w14:textId="77777777" w:rsidR="00317368" w:rsidRDefault="00317368"/>
        </w:tc>
        <w:tc>
          <w:tcPr>
            <w:tcW w:w="1413" w:type="dxa"/>
          </w:tcPr>
          <w:p w14:paraId="5C2AB1ED" w14:textId="77777777" w:rsidR="00317368" w:rsidRDefault="00317368"/>
        </w:tc>
        <w:tc>
          <w:tcPr>
            <w:tcW w:w="5107" w:type="dxa"/>
          </w:tcPr>
          <w:p w14:paraId="6CF8B7E6" w14:textId="77777777" w:rsidR="00317368" w:rsidRDefault="00317368"/>
        </w:tc>
        <w:tc>
          <w:tcPr>
            <w:tcW w:w="1236" w:type="dxa"/>
          </w:tcPr>
          <w:p w14:paraId="1CB3D47D" w14:textId="77777777" w:rsidR="00317368" w:rsidRDefault="00317368"/>
        </w:tc>
      </w:tr>
    </w:tbl>
    <w:p w14:paraId="1AF9253D" w14:textId="77777777" w:rsidR="00317368" w:rsidRDefault="00317368"/>
    <w:p w14:paraId="6316615C" w14:textId="77777777" w:rsidR="00B3244C" w:rsidRDefault="00B3244C">
      <w:pPr>
        <w:widowControl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ja-JP"/>
        </w:rPr>
        <w:id w:val="11922619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DB53FB3" w14:textId="62DF1728" w:rsidR="00E447E2" w:rsidRPr="00E447E2" w:rsidRDefault="00E447E2">
          <w:pPr>
            <w:pStyle w:val="a9"/>
            <w:rPr>
              <w:color w:val="auto"/>
              <w:sz w:val="24"/>
              <w:szCs w:val="24"/>
            </w:rPr>
          </w:pPr>
          <w:r w:rsidRPr="00E447E2">
            <w:rPr>
              <w:color w:val="auto"/>
              <w:sz w:val="24"/>
              <w:szCs w:val="24"/>
              <w:lang w:val="ja-JP"/>
            </w:rPr>
            <w:t>目次</w:t>
          </w:r>
        </w:p>
        <w:p w14:paraId="11924D6E" w14:textId="1A8F13CA" w:rsidR="00487F42" w:rsidRDefault="00E447E2">
          <w:pPr>
            <w:pStyle w:val="11"/>
            <w:tabs>
              <w:tab w:val="left" w:pos="420"/>
              <w:tab w:val="right" w:leader="dot" w:pos="973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2788099" w:history="1">
            <w:r w:rsidR="00487F42" w:rsidRPr="00FC3F7E">
              <w:rPr>
                <w:rStyle w:val="aa"/>
                <w:noProof/>
              </w:rPr>
              <w:t>1.</w:t>
            </w:r>
            <w:r w:rsidR="00487F42">
              <w:rPr>
                <w:noProof/>
              </w:rPr>
              <w:tab/>
            </w:r>
            <w:r w:rsidR="00487F42" w:rsidRPr="00FC3F7E">
              <w:rPr>
                <w:rStyle w:val="aa"/>
                <w:noProof/>
              </w:rPr>
              <w:t>概要</w:t>
            </w:r>
            <w:r w:rsidR="00487F42">
              <w:rPr>
                <w:noProof/>
                <w:webHidden/>
              </w:rPr>
              <w:tab/>
            </w:r>
            <w:r w:rsidR="00487F42">
              <w:rPr>
                <w:noProof/>
                <w:webHidden/>
              </w:rPr>
              <w:fldChar w:fldCharType="begin"/>
            </w:r>
            <w:r w:rsidR="00487F42">
              <w:rPr>
                <w:noProof/>
                <w:webHidden/>
              </w:rPr>
              <w:instrText xml:space="preserve"> PAGEREF _Toc122788099 \h </w:instrText>
            </w:r>
            <w:r w:rsidR="00487F42">
              <w:rPr>
                <w:noProof/>
                <w:webHidden/>
              </w:rPr>
            </w:r>
            <w:r w:rsidR="00487F42">
              <w:rPr>
                <w:noProof/>
                <w:webHidden/>
              </w:rPr>
              <w:fldChar w:fldCharType="separate"/>
            </w:r>
            <w:r w:rsidR="00487F42">
              <w:rPr>
                <w:noProof/>
                <w:webHidden/>
              </w:rPr>
              <w:t>3</w:t>
            </w:r>
            <w:r w:rsidR="00487F42">
              <w:rPr>
                <w:noProof/>
                <w:webHidden/>
              </w:rPr>
              <w:fldChar w:fldCharType="end"/>
            </w:r>
          </w:hyperlink>
        </w:p>
        <w:p w14:paraId="34B12DD5" w14:textId="32F7E556" w:rsidR="00487F42" w:rsidRDefault="00000000">
          <w:pPr>
            <w:pStyle w:val="11"/>
            <w:tabs>
              <w:tab w:val="left" w:pos="420"/>
              <w:tab w:val="right" w:leader="dot" w:pos="9736"/>
            </w:tabs>
            <w:rPr>
              <w:noProof/>
            </w:rPr>
          </w:pPr>
          <w:hyperlink w:anchor="_Toc122788100" w:history="1">
            <w:r w:rsidR="00487F42" w:rsidRPr="00FC3F7E">
              <w:rPr>
                <w:rStyle w:val="aa"/>
                <w:noProof/>
              </w:rPr>
              <w:t>2.</w:t>
            </w:r>
            <w:r w:rsidR="00487F42">
              <w:rPr>
                <w:noProof/>
              </w:rPr>
              <w:tab/>
            </w:r>
            <w:r w:rsidR="00487F42" w:rsidRPr="00FC3F7E">
              <w:rPr>
                <w:rStyle w:val="aa"/>
                <w:noProof/>
              </w:rPr>
              <w:t>テスト概要</w:t>
            </w:r>
            <w:r w:rsidR="00487F42">
              <w:rPr>
                <w:noProof/>
                <w:webHidden/>
              </w:rPr>
              <w:tab/>
            </w:r>
            <w:r w:rsidR="00487F42">
              <w:rPr>
                <w:noProof/>
                <w:webHidden/>
              </w:rPr>
              <w:fldChar w:fldCharType="begin"/>
            </w:r>
            <w:r w:rsidR="00487F42">
              <w:rPr>
                <w:noProof/>
                <w:webHidden/>
              </w:rPr>
              <w:instrText xml:space="preserve"> PAGEREF _Toc122788100 \h </w:instrText>
            </w:r>
            <w:r w:rsidR="00487F42">
              <w:rPr>
                <w:noProof/>
                <w:webHidden/>
              </w:rPr>
            </w:r>
            <w:r w:rsidR="00487F42">
              <w:rPr>
                <w:noProof/>
                <w:webHidden/>
              </w:rPr>
              <w:fldChar w:fldCharType="separate"/>
            </w:r>
            <w:r w:rsidR="00487F42">
              <w:rPr>
                <w:noProof/>
                <w:webHidden/>
              </w:rPr>
              <w:t>4</w:t>
            </w:r>
            <w:r w:rsidR="00487F42">
              <w:rPr>
                <w:noProof/>
                <w:webHidden/>
              </w:rPr>
              <w:fldChar w:fldCharType="end"/>
            </w:r>
          </w:hyperlink>
        </w:p>
        <w:p w14:paraId="0C38190D" w14:textId="0FF8CA6C" w:rsidR="00487F42" w:rsidRDefault="00000000">
          <w:pPr>
            <w:pStyle w:val="21"/>
            <w:tabs>
              <w:tab w:val="left" w:pos="840"/>
              <w:tab w:val="right" w:leader="dot" w:pos="9736"/>
            </w:tabs>
            <w:rPr>
              <w:noProof/>
            </w:rPr>
          </w:pPr>
          <w:hyperlink w:anchor="_Toc122788101" w:history="1">
            <w:r w:rsidR="00487F42" w:rsidRPr="00FC3F7E">
              <w:rPr>
                <w:rStyle w:val="aa"/>
                <w:noProof/>
              </w:rPr>
              <w:t>2.1</w:t>
            </w:r>
            <w:r w:rsidR="00487F42">
              <w:rPr>
                <w:noProof/>
              </w:rPr>
              <w:tab/>
            </w:r>
            <w:r w:rsidR="00487F42" w:rsidRPr="00FC3F7E">
              <w:rPr>
                <w:rStyle w:val="aa"/>
                <w:noProof/>
              </w:rPr>
              <w:t>テスト方針</w:t>
            </w:r>
            <w:r w:rsidR="00487F42">
              <w:rPr>
                <w:noProof/>
                <w:webHidden/>
              </w:rPr>
              <w:tab/>
            </w:r>
            <w:r w:rsidR="00487F42">
              <w:rPr>
                <w:noProof/>
                <w:webHidden/>
              </w:rPr>
              <w:fldChar w:fldCharType="begin"/>
            </w:r>
            <w:r w:rsidR="00487F42">
              <w:rPr>
                <w:noProof/>
                <w:webHidden/>
              </w:rPr>
              <w:instrText xml:space="preserve"> PAGEREF _Toc122788101 \h </w:instrText>
            </w:r>
            <w:r w:rsidR="00487F42">
              <w:rPr>
                <w:noProof/>
                <w:webHidden/>
              </w:rPr>
            </w:r>
            <w:r w:rsidR="00487F42">
              <w:rPr>
                <w:noProof/>
                <w:webHidden/>
              </w:rPr>
              <w:fldChar w:fldCharType="separate"/>
            </w:r>
            <w:r w:rsidR="00487F42">
              <w:rPr>
                <w:noProof/>
                <w:webHidden/>
              </w:rPr>
              <w:t>4</w:t>
            </w:r>
            <w:r w:rsidR="00487F42">
              <w:rPr>
                <w:noProof/>
                <w:webHidden/>
              </w:rPr>
              <w:fldChar w:fldCharType="end"/>
            </w:r>
          </w:hyperlink>
        </w:p>
        <w:p w14:paraId="5F25C4F0" w14:textId="6FBA067A" w:rsidR="00487F42" w:rsidRDefault="00000000">
          <w:pPr>
            <w:pStyle w:val="21"/>
            <w:tabs>
              <w:tab w:val="left" w:pos="840"/>
              <w:tab w:val="right" w:leader="dot" w:pos="9736"/>
            </w:tabs>
            <w:rPr>
              <w:noProof/>
            </w:rPr>
          </w:pPr>
          <w:hyperlink w:anchor="_Toc122788102" w:history="1">
            <w:r w:rsidR="00487F42" w:rsidRPr="00FC3F7E">
              <w:rPr>
                <w:rStyle w:val="aa"/>
                <w:noProof/>
              </w:rPr>
              <w:t>2.2</w:t>
            </w:r>
            <w:r w:rsidR="00487F42">
              <w:rPr>
                <w:noProof/>
              </w:rPr>
              <w:tab/>
            </w:r>
            <w:r w:rsidR="00487F42" w:rsidRPr="00FC3F7E">
              <w:rPr>
                <w:rStyle w:val="aa"/>
                <w:noProof/>
              </w:rPr>
              <w:t>テスト対象と範囲</w:t>
            </w:r>
            <w:r w:rsidR="00487F42">
              <w:rPr>
                <w:noProof/>
                <w:webHidden/>
              </w:rPr>
              <w:tab/>
            </w:r>
            <w:r w:rsidR="00487F42">
              <w:rPr>
                <w:noProof/>
                <w:webHidden/>
              </w:rPr>
              <w:fldChar w:fldCharType="begin"/>
            </w:r>
            <w:r w:rsidR="00487F42">
              <w:rPr>
                <w:noProof/>
                <w:webHidden/>
              </w:rPr>
              <w:instrText xml:space="preserve"> PAGEREF _Toc122788102 \h </w:instrText>
            </w:r>
            <w:r w:rsidR="00487F42">
              <w:rPr>
                <w:noProof/>
                <w:webHidden/>
              </w:rPr>
            </w:r>
            <w:r w:rsidR="00487F42">
              <w:rPr>
                <w:noProof/>
                <w:webHidden/>
              </w:rPr>
              <w:fldChar w:fldCharType="separate"/>
            </w:r>
            <w:r w:rsidR="00487F42">
              <w:rPr>
                <w:noProof/>
                <w:webHidden/>
              </w:rPr>
              <w:t>4</w:t>
            </w:r>
            <w:r w:rsidR="00487F42">
              <w:rPr>
                <w:noProof/>
                <w:webHidden/>
              </w:rPr>
              <w:fldChar w:fldCharType="end"/>
            </w:r>
          </w:hyperlink>
        </w:p>
        <w:p w14:paraId="47011463" w14:textId="2AAE506B" w:rsidR="00487F42" w:rsidRDefault="00000000">
          <w:pPr>
            <w:pStyle w:val="11"/>
            <w:tabs>
              <w:tab w:val="left" w:pos="420"/>
              <w:tab w:val="right" w:leader="dot" w:pos="9736"/>
            </w:tabs>
            <w:rPr>
              <w:noProof/>
            </w:rPr>
          </w:pPr>
          <w:hyperlink w:anchor="_Toc122788103" w:history="1">
            <w:r w:rsidR="00487F42" w:rsidRPr="00FC3F7E">
              <w:rPr>
                <w:rStyle w:val="aa"/>
                <w:noProof/>
              </w:rPr>
              <w:t>3.</w:t>
            </w:r>
            <w:r w:rsidR="00487F42">
              <w:rPr>
                <w:noProof/>
              </w:rPr>
              <w:tab/>
            </w:r>
            <w:r w:rsidR="00487F42" w:rsidRPr="00FC3F7E">
              <w:rPr>
                <w:rStyle w:val="aa"/>
                <w:noProof/>
              </w:rPr>
              <w:t>評価設備と環境</w:t>
            </w:r>
            <w:r w:rsidR="00487F42">
              <w:rPr>
                <w:noProof/>
                <w:webHidden/>
              </w:rPr>
              <w:tab/>
            </w:r>
            <w:r w:rsidR="00487F42">
              <w:rPr>
                <w:noProof/>
                <w:webHidden/>
              </w:rPr>
              <w:fldChar w:fldCharType="begin"/>
            </w:r>
            <w:r w:rsidR="00487F42">
              <w:rPr>
                <w:noProof/>
                <w:webHidden/>
              </w:rPr>
              <w:instrText xml:space="preserve"> PAGEREF _Toc122788103 \h </w:instrText>
            </w:r>
            <w:r w:rsidR="00487F42">
              <w:rPr>
                <w:noProof/>
                <w:webHidden/>
              </w:rPr>
            </w:r>
            <w:r w:rsidR="00487F42">
              <w:rPr>
                <w:noProof/>
                <w:webHidden/>
              </w:rPr>
              <w:fldChar w:fldCharType="separate"/>
            </w:r>
            <w:r w:rsidR="00487F42">
              <w:rPr>
                <w:noProof/>
                <w:webHidden/>
              </w:rPr>
              <w:t>5</w:t>
            </w:r>
            <w:r w:rsidR="00487F42">
              <w:rPr>
                <w:noProof/>
                <w:webHidden/>
              </w:rPr>
              <w:fldChar w:fldCharType="end"/>
            </w:r>
          </w:hyperlink>
        </w:p>
        <w:p w14:paraId="0F77F4B5" w14:textId="05A8AF39" w:rsidR="00487F42" w:rsidRDefault="00000000">
          <w:pPr>
            <w:pStyle w:val="21"/>
            <w:tabs>
              <w:tab w:val="left" w:pos="840"/>
              <w:tab w:val="right" w:leader="dot" w:pos="9736"/>
            </w:tabs>
            <w:rPr>
              <w:noProof/>
            </w:rPr>
          </w:pPr>
          <w:hyperlink w:anchor="_Toc122788104" w:history="1">
            <w:r w:rsidR="00487F42" w:rsidRPr="00FC3F7E">
              <w:rPr>
                <w:rStyle w:val="aa"/>
                <w:noProof/>
              </w:rPr>
              <w:t>3.1</w:t>
            </w:r>
            <w:r w:rsidR="00487F42">
              <w:rPr>
                <w:noProof/>
              </w:rPr>
              <w:tab/>
            </w:r>
            <w:r w:rsidR="00487F42" w:rsidRPr="00FC3F7E">
              <w:rPr>
                <w:rStyle w:val="aa"/>
                <w:noProof/>
              </w:rPr>
              <w:t>システムテストシステム構成</w:t>
            </w:r>
            <w:r w:rsidR="00487F42">
              <w:rPr>
                <w:noProof/>
                <w:webHidden/>
              </w:rPr>
              <w:tab/>
            </w:r>
            <w:r w:rsidR="00487F42">
              <w:rPr>
                <w:noProof/>
                <w:webHidden/>
              </w:rPr>
              <w:fldChar w:fldCharType="begin"/>
            </w:r>
            <w:r w:rsidR="00487F42">
              <w:rPr>
                <w:noProof/>
                <w:webHidden/>
              </w:rPr>
              <w:instrText xml:space="preserve"> PAGEREF _Toc122788104 \h </w:instrText>
            </w:r>
            <w:r w:rsidR="00487F42">
              <w:rPr>
                <w:noProof/>
                <w:webHidden/>
              </w:rPr>
            </w:r>
            <w:r w:rsidR="00487F42">
              <w:rPr>
                <w:noProof/>
                <w:webHidden/>
              </w:rPr>
              <w:fldChar w:fldCharType="separate"/>
            </w:r>
            <w:r w:rsidR="00487F42">
              <w:rPr>
                <w:noProof/>
                <w:webHidden/>
              </w:rPr>
              <w:t>5</w:t>
            </w:r>
            <w:r w:rsidR="00487F42">
              <w:rPr>
                <w:noProof/>
                <w:webHidden/>
              </w:rPr>
              <w:fldChar w:fldCharType="end"/>
            </w:r>
          </w:hyperlink>
        </w:p>
        <w:p w14:paraId="07F375F6" w14:textId="5FBA70F3" w:rsidR="00487F42" w:rsidRDefault="00000000">
          <w:pPr>
            <w:pStyle w:val="21"/>
            <w:tabs>
              <w:tab w:val="left" w:pos="840"/>
              <w:tab w:val="right" w:leader="dot" w:pos="9736"/>
            </w:tabs>
            <w:rPr>
              <w:noProof/>
            </w:rPr>
          </w:pPr>
          <w:hyperlink w:anchor="_Toc122788105" w:history="1">
            <w:r w:rsidR="00487F42" w:rsidRPr="00FC3F7E">
              <w:rPr>
                <w:rStyle w:val="aa"/>
                <w:noProof/>
              </w:rPr>
              <w:t>3.2</w:t>
            </w:r>
            <w:r w:rsidR="00487F42">
              <w:rPr>
                <w:noProof/>
              </w:rPr>
              <w:tab/>
            </w:r>
            <w:r w:rsidR="00487F42" w:rsidRPr="00FC3F7E">
              <w:rPr>
                <w:rStyle w:val="aa"/>
                <w:noProof/>
              </w:rPr>
              <w:t>テスト環境、設備</w:t>
            </w:r>
            <w:r w:rsidR="00487F42">
              <w:rPr>
                <w:noProof/>
                <w:webHidden/>
              </w:rPr>
              <w:tab/>
            </w:r>
            <w:r w:rsidR="00487F42">
              <w:rPr>
                <w:noProof/>
                <w:webHidden/>
              </w:rPr>
              <w:fldChar w:fldCharType="begin"/>
            </w:r>
            <w:r w:rsidR="00487F42">
              <w:rPr>
                <w:noProof/>
                <w:webHidden/>
              </w:rPr>
              <w:instrText xml:space="preserve"> PAGEREF _Toc122788105 \h </w:instrText>
            </w:r>
            <w:r w:rsidR="00487F42">
              <w:rPr>
                <w:noProof/>
                <w:webHidden/>
              </w:rPr>
            </w:r>
            <w:r w:rsidR="00487F42">
              <w:rPr>
                <w:noProof/>
                <w:webHidden/>
              </w:rPr>
              <w:fldChar w:fldCharType="separate"/>
            </w:r>
            <w:r w:rsidR="00487F42">
              <w:rPr>
                <w:noProof/>
                <w:webHidden/>
              </w:rPr>
              <w:t>5</w:t>
            </w:r>
            <w:r w:rsidR="00487F42">
              <w:rPr>
                <w:noProof/>
                <w:webHidden/>
              </w:rPr>
              <w:fldChar w:fldCharType="end"/>
            </w:r>
          </w:hyperlink>
        </w:p>
        <w:p w14:paraId="2201064E" w14:textId="42D80141" w:rsidR="00487F42" w:rsidRDefault="00000000">
          <w:pPr>
            <w:pStyle w:val="11"/>
            <w:tabs>
              <w:tab w:val="left" w:pos="420"/>
              <w:tab w:val="right" w:leader="dot" w:pos="9736"/>
            </w:tabs>
            <w:rPr>
              <w:noProof/>
            </w:rPr>
          </w:pPr>
          <w:hyperlink w:anchor="_Toc122788106" w:history="1">
            <w:r w:rsidR="00487F42" w:rsidRPr="00FC3F7E">
              <w:rPr>
                <w:rStyle w:val="aa"/>
                <w:noProof/>
              </w:rPr>
              <w:t>4.</w:t>
            </w:r>
            <w:r w:rsidR="00487F42">
              <w:rPr>
                <w:noProof/>
              </w:rPr>
              <w:tab/>
            </w:r>
            <w:r w:rsidR="00487F42" w:rsidRPr="00FC3F7E">
              <w:rPr>
                <w:rStyle w:val="aa"/>
                <w:noProof/>
              </w:rPr>
              <w:t>テスト概要と結果概要</w:t>
            </w:r>
            <w:r w:rsidR="00487F42">
              <w:rPr>
                <w:noProof/>
                <w:webHidden/>
              </w:rPr>
              <w:tab/>
            </w:r>
            <w:r w:rsidR="00487F42">
              <w:rPr>
                <w:noProof/>
                <w:webHidden/>
              </w:rPr>
              <w:fldChar w:fldCharType="begin"/>
            </w:r>
            <w:r w:rsidR="00487F42">
              <w:rPr>
                <w:noProof/>
                <w:webHidden/>
              </w:rPr>
              <w:instrText xml:space="preserve"> PAGEREF _Toc122788106 \h </w:instrText>
            </w:r>
            <w:r w:rsidR="00487F42">
              <w:rPr>
                <w:noProof/>
                <w:webHidden/>
              </w:rPr>
            </w:r>
            <w:r w:rsidR="00487F42">
              <w:rPr>
                <w:noProof/>
                <w:webHidden/>
              </w:rPr>
              <w:fldChar w:fldCharType="separate"/>
            </w:r>
            <w:r w:rsidR="00487F42">
              <w:rPr>
                <w:noProof/>
                <w:webHidden/>
              </w:rPr>
              <w:t>6</w:t>
            </w:r>
            <w:r w:rsidR="00487F42">
              <w:rPr>
                <w:noProof/>
                <w:webHidden/>
              </w:rPr>
              <w:fldChar w:fldCharType="end"/>
            </w:r>
          </w:hyperlink>
        </w:p>
        <w:p w14:paraId="1C5BB10F" w14:textId="4E67D90B" w:rsidR="00487F42" w:rsidRDefault="00000000">
          <w:pPr>
            <w:pStyle w:val="11"/>
            <w:tabs>
              <w:tab w:val="left" w:pos="420"/>
              <w:tab w:val="right" w:leader="dot" w:pos="9736"/>
            </w:tabs>
            <w:rPr>
              <w:noProof/>
            </w:rPr>
          </w:pPr>
          <w:hyperlink w:anchor="_Toc122788107" w:history="1">
            <w:r w:rsidR="00487F42" w:rsidRPr="00FC3F7E">
              <w:rPr>
                <w:rStyle w:val="aa"/>
                <w:noProof/>
              </w:rPr>
              <w:t>5.</w:t>
            </w:r>
            <w:r w:rsidR="00487F42">
              <w:rPr>
                <w:noProof/>
              </w:rPr>
              <w:tab/>
            </w:r>
            <w:r w:rsidR="00487F42" w:rsidRPr="00FC3F7E">
              <w:rPr>
                <w:rStyle w:val="aa"/>
                <w:noProof/>
              </w:rPr>
              <w:t>添付資料</w:t>
            </w:r>
            <w:r w:rsidR="00487F42">
              <w:rPr>
                <w:noProof/>
                <w:webHidden/>
              </w:rPr>
              <w:tab/>
            </w:r>
            <w:r w:rsidR="00487F42">
              <w:rPr>
                <w:noProof/>
                <w:webHidden/>
              </w:rPr>
              <w:fldChar w:fldCharType="begin"/>
            </w:r>
            <w:r w:rsidR="00487F42">
              <w:rPr>
                <w:noProof/>
                <w:webHidden/>
              </w:rPr>
              <w:instrText xml:space="preserve"> PAGEREF _Toc122788107 \h </w:instrText>
            </w:r>
            <w:r w:rsidR="00487F42">
              <w:rPr>
                <w:noProof/>
                <w:webHidden/>
              </w:rPr>
            </w:r>
            <w:r w:rsidR="00487F42">
              <w:rPr>
                <w:noProof/>
                <w:webHidden/>
              </w:rPr>
              <w:fldChar w:fldCharType="separate"/>
            </w:r>
            <w:r w:rsidR="00487F42">
              <w:rPr>
                <w:noProof/>
                <w:webHidden/>
              </w:rPr>
              <w:t>7</w:t>
            </w:r>
            <w:r w:rsidR="00487F42">
              <w:rPr>
                <w:noProof/>
                <w:webHidden/>
              </w:rPr>
              <w:fldChar w:fldCharType="end"/>
            </w:r>
          </w:hyperlink>
        </w:p>
        <w:p w14:paraId="04A4544F" w14:textId="0B4C05EE" w:rsidR="00487F42" w:rsidRDefault="00000000">
          <w:pPr>
            <w:pStyle w:val="21"/>
            <w:tabs>
              <w:tab w:val="right" w:leader="dot" w:pos="9736"/>
            </w:tabs>
            <w:rPr>
              <w:noProof/>
            </w:rPr>
          </w:pPr>
          <w:hyperlink w:anchor="_Toc122788108" w:history="1">
            <w:r w:rsidR="00487F42" w:rsidRPr="00FC3F7E">
              <w:rPr>
                <w:rStyle w:val="aa"/>
                <w:noProof/>
              </w:rPr>
              <w:t>5.1 テスト項目詳細</w:t>
            </w:r>
            <w:r w:rsidR="00487F42">
              <w:rPr>
                <w:noProof/>
                <w:webHidden/>
              </w:rPr>
              <w:tab/>
            </w:r>
            <w:r w:rsidR="00487F42">
              <w:rPr>
                <w:noProof/>
                <w:webHidden/>
              </w:rPr>
              <w:fldChar w:fldCharType="begin"/>
            </w:r>
            <w:r w:rsidR="00487F42">
              <w:rPr>
                <w:noProof/>
                <w:webHidden/>
              </w:rPr>
              <w:instrText xml:space="preserve"> PAGEREF _Toc122788108 \h </w:instrText>
            </w:r>
            <w:r w:rsidR="00487F42">
              <w:rPr>
                <w:noProof/>
                <w:webHidden/>
              </w:rPr>
            </w:r>
            <w:r w:rsidR="00487F42">
              <w:rPr>
                <w:noProof/>
                <w:webHidden/>
              </w:rPr>
              <w:fldChar w:fldCharType="separate"/>
            </w:r>
            <w:r w:rsidR="00487F42">
              <w:rPr>
                <w:noProof/>
                <w:webHidden/>
              </w:rPr>
              <w:t>7</w:t>
            </w:r>
            <w:r w:rsidR="00487F42">
              <w:rPr>
                <w:noProof/>
                <w:webHidden/>
              </w:rPr>
              <w:fldChar w:fldCharType="end"/>
            </w:r>
          </w:hyperlink>
        </w:p>
        <w:p w14:paraId="2F431598" w14:textId="207E05E8" w:rsidR="00487F42" w:rsidRDefault="00000000">
          <w:pPr>
            <w:pStyle w:val="21"/>
            <w:tabs>
              <w:tab w:val="right" w:leader="dot" w:pos="9736"/>
            </w:tabs>
            <w:rPr>
              <w:noProof/>
            </w:rPr>
          </w:pPr>
          <w:hyperlink w:anchor="_Toc122788109" w:history="1">
            <w:r w:rsidR="00487F42" w:rsidRPr="00FC3F7E">
              <w:rPr>
                <w:rStyle w:val="aa"/>
                <w:noProof/>
              </w:rPr>
              <w:t>5.2 バグカーブ</w:t>
            </w:r>
            <w:r w:rsidR="00487F42">
              <w:rPr>
                <w:noProof/>
                <w:webHidden/>
              </w:rPr>
              <w:tab/>
            </w:r>
            <w:r w:rsidR="00487F42">
              <w:rPr>
                <w:noProof/>
                <w:webHidden/>
              </w:rPr>
              <w:fldChar w:fldCharType="begin"/>
            </w:r>
            <w:r w:rsidR="00487F42">
              <w:rPr>
                <w:noProof/>
                <w:webHidden/>
              </w:rPr>
              <w:instrText xml:space="preserve"> PAGEREF _Toc122788109 \h </w:instrText>
            </w:r>
            <w:r w:rsidR="00487F42">
              <w:rPr>
                <w:noProof/>
                <w:webHidden/>
              </w:rPr>
            </w:r>
            <w:r w:rsidR="00487F42">
              <w:rPr>
                <w:noProof/>
                <w:webHidden/>
              </w:rPr>
              <w:fldChar w:fldCharType="separate"/>
            </w:r>
            <w:r w:rsidR="00487F42">
              <w:rPr>
                <w:noProof/>
                <w:webHidden/>
              </w:rPr>
              <w:t>7</w:t>
            </w:r>
            <w:r w:rsidR="00487F42">
              <w:rPr>
                <w:noProof/>
                <w:webHidden/>
              </w:rPr>
              <w:fldChar w:fldCharType="end"/>
            </w:r>
          </w:hyperlink>
        </w:p>
        <w:p w14:paraId="2D59B5C8" w14:textId="3BA03938" w:rsidR="00E447E2" w:rsidRDefault="00E447E2">
          <w:r>
            <w:rPr>
              <w:b/>
              <w:bCs/>
              <w:lang w:val="ja-JP"/>
            </w:rPr>
            <w:fldChar w:fldCharType="end"/>
          </w:r>
        </w:p>
      </w:sdtContent>
    </w:sdt>
    <w:p w14:paraId="7A379112" w14:textId="1F2041E4" w:rsidR="00ED41B2" w:rsidRDefault="00ED41B2"/>
    <w:p w14:paraId="40C55314" w14:textId="77777777" w:rsidR="00ED41B2" w:rsidRDefault="00ED41B2">
      <w:pPr>
        <w:widowControl/>
        <w:jc w:val="left"/>
      </w:pPr>
      <w:r>
        <w:br w:type="page"/>
      </w:r>
    </w:p>
    <w:p w14:paraId="6D1103B3" w14:textId="1BEDD835" w:rsidR="00ED41B2" w:rsidRPr="00A5442A" w:rsidRDefault="00240CEE" w:rsidP="00A5442A">
      <w:pPr>
        <w:pStyle w:val="1"/>
        <w:numPr>
          <w:ilvl w:val="0"/>
          <w:numId w:val="2"/>
        </w:numPr>
        <w:rPr>
          <w:sz w:val="21"/>
          <w:szCs w:val="21"/>
        </w:rPr>
      </w:pPr>
      <w:bookmarkStart w:id="0" w:name="_Toc122788099"/>
      <w:r>
        <w:rPr>
          <w:rFonts w:hint="eastAsia"/>
          <w:sz w:val="21"/>
          <w:szCs w:val="21"/>
        </w:rPr>
        <w:lastRenderedPageBreak/>
        <w:t>概要</w:t>
      </w:r>
      <w:bookmarkEnd w:id="0"/>
    </w:p>
    <w:p w14:paraId="485050BE" w14:textId="4E24B3B4" w:rsidR="00A5442A" w:rsidRDefault="00240CEE" w:rsidP="00240CEE">
      <w:pPr>
        <w:pStyle w:val="a8"/>
        <w:ind w:leftChars="180" w:left="378"/>
      </w:pPr>
      <w:r>
        <w:rPr>
          <w:rFonts w:hint="eastAsia"/>
        </w:rPr>
        <w:t>＜記載例＞</w:t>
      </w:r>
    </w:p>
    <w:p w14:paraId="013FA641" w14:textId="56275F91" w:rsidR="0028377F" w:rsidRDefault="00240CEE" w:rsidP="0028377F">
      <w:pPr>
        <w:pStyle w:val="a8"/>
        <w:numPr>
          <w:ilvl w:val="0"/>
          <w:numId w:val="3"/>
        </w:numPr>
        <w:ind w:leftChars="0" w:left="567" w:hanging="283"/>
      </w:pPr>
      <w:r>
        <w:rPr>
          <w:rFonts w:hint="eastAsia"/>
        </w:rPr>
        <w:t>本書の目的</w:t>
      </w:r>
    </w:p>
    <w:p w14:paraId="3F8A23F4" w14:textId="3128AE95" w:rsidR="00240CEE" w:rsidRDefault="00240CEE" w:rsidP="0028377F">
      <w:pPr>
        <w:pStyle w:val="a8"/>
        <w:numPr>
          <w:ilvl w:val="0"/>
          <w:numId w:val="3"/>
        </w:numPr>
        <w:ind w:leftChars="0" w:left="567" w:hanging="283"/>
      </w:pPr>
      <w:r>
        <w:rPr>
          <w:rFonts w:hint="eastAsia"/>
        </w:rPr>
        <w:t>本書の位置づけ</w:t>
      </w:r>
    </w:p>
    <w:p w14:paraId="00BE4BB2" w14:textId="4D5A9F55" w:rsidR="00240CEE" w:rsidRDefault="00240CEE" w:rsidP="0028377F">
      <w:pPr>
        <w:pStyle w:val="a8"/>
        <w:numPr>
          <w:ilvl w:val="0"/>
          <w:numId w:val="3"/>
        </w:numPr>
        <w:ind w:leftChars="0" w:left="567" w:hanging="283"/>
      </w:pPr>
      <w:r>
        <w:rPr>
          <w:rFonts w:hint="eastAsia"/>
        </w:rPr>
        <w:t>対象ユーザ</w:t>
      </w:r>
    </w:p>
    <w:p w14:paraId="289F6243" w14:textId="168AC455" w:rsidR="00240CEE" w:rsidRDefault="00240CEE" w:rsidP="0028377F">
      <w:pPr>
        <w:pStyle w:val="a8"/>
        <w:numPr>
          <w:ilvl w:val="0"/>
          <w:numId w:val="3"/>
        </w:numPr>
        <w:ind w:leftChars="0" w:left="567" w:hanging="283"/>
      </w:pPr>
      <w:r>
        <w:rPr>
          <w:rFonts w:hint="eastAsia"/>
        </w:rPr>
        <w:t>記載範囲、記載内容など</w:t>
      </w:r>
    </w:p>
    <w:p w14:paraId="649ABA88" w14:textId="5C9C529A" w:rsidR="00240CEE" w:rsidRDefault="00240CEE" w:rsidP="0028377F">
      <w:pPr>
        <w:pStyle w:val="a8"/>
        <w:numPr>
          <w:ilvl w:val="0"/>
          <w:numId w:val="3"/>
        </w:numPr>
        <w:ind w:leftChars="0" w:left="567" w:hanging="283"/>
      </w:pPr>
      <w:r>
        <w:rPr>
          <w:rFonts w:hint="eastAsia"/>
        </w:rPr>
        <w:t>参照しているドキュメントなど</w:t>
      </w:r>
    </w:p>
    <w:p w14:paraId="7419BD8E" w14:textId="74D71F3C" w:rsidR="00240CEE" w:rsidRDefault="00240CEE" w:rsidP="0028377F">
      <w:pPr>
        <w:pStyle w:val="a8"/>
        <w:numPr>
          <w:ilvl w:val="0"/>
          <w:numId w:val="3"/>
        </w:numPr>
        <w:ind w:leftChars="0" w:left="567" w:hanging="283"/>
      </w:pPr>
      <w:r>
        <w:rPr>
          <w:rFonts w:hint="eastAsia"/>
        </w:rPr>
        <w:t>定義（用語、略語など）</w:t>
      </w:r>
    </w:p>
    <w:p w14:paraId="64414753" w14:textId="4E4E8637" w:rsidR="0028377F" w:rsidRDefault="0028377F" w:rsidP="00A5442A">
      <w:pPr>
        <w:pStyle w:val="a8"/>
        <w:ind w:leftChars="-1" w:left="-2"/>
      </w:pPr>
    </w:p>
    <w:p w14:paraId="357FCE96" w14:textId="03252BD5" w:rsidR="0028377F" w:rsidRDefault="0028377F">
      <w:pPr>
        <w:widowControl/>
        <w:jc w:val="left"/>
      </w:pPr>
      <w:r>
        <w:br w:type="page"/>
      </w:r>
    </w:p>
    <w:p w14:paraId="68AC68A0" w14:textId="47DA98A0" w:rsidR="009A4D0E" w:rsidRPr="009A4D0E" w:rsidRDefault="006C04F2" w:rsidP="009A4D0E">
      <w:pPr>
        <w:pStyle w:val="1"/>
        <w:numPr>
          <w:ilvl w:val="0"/>
          <w:numId w:val="2"/>
        </w:numPr>
        <w:rPr>
          <w:sz w:val="21"/>
          <w:szCs w:val="21"/>
        </w:rPr>
      </w:pPr>
      <w:bookmarkStart w:id="1" w:name="_Toc122788100"/>
      <w:r>
        <w:rPr>
          <w:rFonts w:hint="eastAsia"/>
          <w:sz w:val="21"/>
          <w:szCs w:val="21"/>
        </w:rPr>
        <w:lastRenderedPageBreak/>
        <w:t>テスト概要</w:t>
      </w:r>
      <w:bookmarkEnd w:id="1"/>
    </w:p>
    <w:p w14:paraId="7609A477" w14:textId="4C54B177" w:rsidR="009A4D0E" w:rsidRDefault="006C04F2" w:rsidP="009A4D0E">
      <w:pPr>
        <w:pStyle w:val="2"/>
        <w:numPr>
          <w:ilvl w:val="1"/>
          <w:numId w:val="11"/>
        </w:numPr>
      </w:pPr>
      <w:bookmarkStart w:id="2" w:name="_Toc122788101"/>
      <w:r>
        <w:rPr>
          <w:rFonts w:hint="eastAsia"/>
        </w:rPr>
        <w:t>テスト方針</w:t>
      </w:r>
      <w:bookmarkEnd w:id="2"/>
    </w:p>
    <w:p w14:paraId="237F8C36" w14:textId="1BD5BD15" w:rsidR="00240CEE" w:rsidRDefault="00240CEE" w:rsidP="00240CEE">
      <w:pPr>
        <w:pStyle w:val="a8"/>
        <w:ind w:leftChars="0" w:left="360"/>
      </w:pPr>
      <w:r>
        <w:rPr>
          <w:rFonts w:hint="eastAsia"/>
        </w:rPr>
        <w:t>＜記載例＞</w:t>
      </w:r>
    </w:p>
    <w:p w14:paraId="6359A597" w14:textId="5FF354F0" w:rsidR="00AF7607" w:rsidRDefault="006C04F2" w:rsidP="006C04F2">
      <w:pPr>
        <w:pStyle w:val="a8"/>
        <w:numPr>
          <w:ilvl w:val="0"/>
          <w:numId w:val="6"/>
        </w:numPr>
        <w:ind w:leftChars="0" w:left="567" w:hanging="207"/>
      </w:pPr>
      <w:r>
        <w:rPr>
          <w:rFonts w:hint="eastAsia"/>
        </w:rPr>
        <w:t>テストに対する基本的な考え方</w:t>
      </w:r>
    </w:p>
    <w:p w14:paraId="6791892E" w14:textId="02318FE1" w:rsidR="009A4D0E" w:rsidRDefault="006C04F2" w:rsidP="009A4D0E">
      <w:pPr>
        <w:pStyle w:val="2"/>
        <w:numPr>
          <w:ilvl w:val="1"/>
          <w:numId w:val="11"/>
        </w:numPr>
      </w:pPr>
      <w:bookmarkStart w:id="3" w:name="_Toc122788102"/>
      <w:r>
        <w:rPr>
          <w:rFonts w:hint="eastAsia"/>
        </w:rPr>
        <w:t>テスト対象と範囲</w:t>
      </w:r>
      <w:bookmarkEnd w:id="3"/>
    </w:p>
    <w:p w14:paraId="55489203" w14:textId="77777777" w:rsidR="009A4D0E" w:rsidRDefault="009A4D0E" w:rsidP="009A4D0E">
      <w:pPr>
        <w:pStyle w:val="a8"/>
        <w:ind w:leftChars="0" w:left="360"/>
      </w:pPr>
      <w:r>
        <w:rPr>
          <w:rFonts w:hint="eastAsia"/>
        </w:rPr>
        <w:t>＜記載例＞</w:t>
      </w:r>
    </w:p>
    <w:p w14:paraId="5C1650EF" w14:textId="7CE724EE" w:rsidR="009A4D0E" w:rsidRDefault="006C04F2" w:rsidP="009A4D0E">
      <w:pPr>
        <w:pStyle w:val="a8"/>
        <w:numPr>
          <w:ilvl w:val="0"/>
          <w:numId w:val="6"/>
        </w:numPr>
        <w:ind w:leftChars="0" w:left="567" w:hanging="207"/>
      </w:pPr>
      <w:r>
        <w:rPr>
          <w:rFonts w:hint="eastAsia"/>
        </w:rPr>
        <w:t>HWバージョン、ソフトウェアバージョン</w:t>
      </w:r>
    </w:p>
    <w:p w14:paraId="5F2BC47A" w14:textId="1D9FF811" w:rsidR="009A4D0E" w:rsidRDefault="006C04F2" w:rsidP="009A4D0E">
      <w:pPr>
        <w:pStyle w:val="a8"/>
        <w:numPr>
          <w:ilvl w:val="0"/>
          <w:numId w:val="6"/>
        </w:numPr>
        <w:ind w:leftChars="0" w:left="567" w:hanging="207"/>
      </w:pPr>
      <w:r>
        <w:rPr>
          <w:rFonts w:hint="eastAsia"/>
        </w:rPr>
        <w:t>ソフトウェア</w:t>
      </w:r>
      <w:r w:rsidR="00221F4C">
        <w:rPr>
          <w:rFonts w:hint="eastAsia"/>
        </w:rPr>
        <w:t>要求仕様</w:t>
      </w:r>
      <w:r>
        <w:rPr>
          <w:rFonts w:hint="eastAsia"/>
        </w:rPr>
        <w:t>書バージョン</w:t>
      </w:r>
    </w:p>
    <w:p w14:paraId="05ED300B" w14:textId="2A8036E8" w:rsidR="006C04F2" w:rsidRDefault="006C04F2" w:rsidP="009A4D0E">
      <w:pPr>
        <w:pStyle w:val="a8"/>
        <w:numPr>
          <w:ilvl w:val="0"/>
          <w:numId w:val="6"/>
        </w:numPr>
        <w:ind w:leftChars="0" w:left="567" w:hanging="207"/>
      </w:pPr>
      <w:r>
        <w:rPr>
          <w:rFonts w:hint="eastAsia"/>
        </w:rPr>
        <w:t>テスト期間</w:t>
      </w:r>
    </w:p>
    <w:p w14:paraId="2DFC3716" w14:textId="77777777" w:rsidR="00AF7607" w:rsidRPr="00AF7607" w:rsidRDefault="00AF7607" w:rsidP="00AF7607"/>
    <w:p w14:paraId="2E5E8EF5" w14:textId="77777777" w:rsidR="00E447E2" w:rsidRDefault="00E447E2" w:rsidP="00E447E2">
      <w:pPr>
        <w:widowControl/>
        <w:jc w:val="left"/>
      </w:pPr>
      <w:r>
        <w:br w:type="page"/>
      </w:r>
    </w:p>
    <w:p w14:paraId="6A1F0706" w14:textId="671229D5" w:rsidR="00A723D2" w:rsidRDefault="006C04F2" w:rsidP="00A723D2">
      <w:pPr>
        <w:pStyle w:val="1"/>
        <w:numPr>
          <w:ilvl w:val="0"/>
          <w:numId w:val="2"/>
        </w:numPr>
        <w:rPr>
          <w:sz w:val="21"/>
          <w:szCs w:val="21"/>
        </w:rPr>
      </w:pPr>
      <w:bookmarkStart w:id="4" w:name="_Toc122788103"/>
      <w:r>
        <w:rPr>
          <w:rFonts w:hint="eastAsia"/>
          <w:sz w:val="21"/>
          <w:szCs w:val="21"/>
        </w:rPr>
        <w:lastRenderedPageBreak/>
        <w:t>評価設備と環境</w:t>
      </w:r>
      <w:bookmarkEnd w:id="4"/>
    </w:p>
    <w:p w14:paraId="1A31DD12" w14:textId="473EC5EC" w:rsidR="009A4D0E" w:rsidRDefault="00487F42" w:rsidP="009A4D0E">
      <w:pPr>
        <w:pStyle w:val="2"/>
        <w:numPr>
          <w:ilvl w:val="1"/>
          <w:numId w:val="12"/>
        </w:numPr>
      </w:pPr>
      <w:bookmarkStart w:id="5" w:name="_Toc122788104"/>
      <w:r>
        <w:rPr>
          <w:rFonts w:hint="eastAsia"/>
        </w:rPr>
        <w:t>システムテストシステム構成</w:t>
      </w:r>
      <w:bookmarkEnd w:id="5"/>
    </w:p>
    <w:p w14:paraId="05FAC80B" w14:textId="77777777" w:rsidR="009A4D0E" w:rsidRDefault="009A4D0E" w:rsidP="009A4D0E">
      <w:pPr>
        <w:pStyle w:val="a8"/>
        <w:ind w:leftChars="0" w:left="360"/>
      </w:pPr>
      <w:r>
        <w:rPr>
          <w:rFonts w:hint="eastAsia"/>
        </w:rPr>
        <w:t>＜記載例＞</w:t>
      </w:r>
    </w:p>
    <w:p w14:paraId="1E540F54" w14:textId="6E570238" w:rsidR="003D3106" w:rsidRDefault="00487F42" w:rsidP="006C04F2">
      <w:pPr>
        <w:pStyle w:val="a8"/>
        <w:numPr>
          <w:ilvl w:val="0"/>
          <w:numId w:val="6"/>
        </w:numPr>
        <w:ind w:leftChars="0" w:left="567" w:hanging="207"/>
      </w:pPr>
      <w:r>
        <w:rPr>
          <w:rFonts w:hint="eastAsia"/>
        </w:rPr>
        <w:t>システム</w:t>
      </w:r>
      <w:r w:rsidR="003866F7">
        <w:rPr>
          <w:rFonts w:hint="eastAsia"/>
        </w:rPr>
        <w:t>テスト</w:t>
      </w:r>
      <w:r w:rsidR="006C04F2">
        <w:rPr>
          <w:rFonts w:hint="eastAsia"/>
        </w:rPr>
        <w:t>システム構成図</w:t>
      </w:r>
    </w:p>
    <w:p w14:paraId="18C7E873" w14:textId="16413A3D" w:rsidR="003D3106" w:rsidRDefault="006C04F2" w:rsidP="003D3106">
      <w:pPr>
        <w:pStyle w:val="2"/>
        <w:numPr>
          <w:ilvl w:val="1"/>
          <w:numId w:val="12"/>
        </w:numPr>
      </w:pPr>
      <w:bookmarkStart w:id="6" w:name="_Toc122788105"/>
      <w:r>
        <w:rPr>
          <w:rFonts w:hint="eastAsia"/>
        </w:rPr>
        <w:t>テスト環境、設備</w:t>
      </w:r>
      <w:bookmarkEnd w:id="6"/>
    </w:p>
    <w:p w14:paraId="482D4F61" w14:textId="77777777" w:rsidR="003D3106" w:rsidRDefault="003D3106" w:rsidP="003D3106">
      <w:pPr>
        <w:pStyle w:val="a8"/>
        <w:ind w:leftChars="0" w:left="360"/>
      </w:pPr>
      <w:r>
        <w:rPr>
          <w:rFonts w:hint="eastAsia"/>
        </w:rPr>
        <w:t>＜記載例＞</w:t>
      </w:r>
    </w:p>
    <w:p w14:paraId="0D4B20A5" w14:textId="2A8569F1" w:rsidR="003D3106" w:rsidRDefault="006C04F2" w:rsidP="003D3106">
      <w:pPr>
        <w:pStyle w:val="a8"/>
        <w:numPr>
          <w:ilvl w:val="0"/>
          <w:numId w:val="6"/>
        </w:numPr>
        <w:ind w:leftChars="0" w:left="567" w:hanging="207"/>
      </w:pPr>
      <w:r>
        <w:rPr>
          <w:rFonts w:hint="eastAsia"/>
        </w:rPr>
        <w:t>設備、メーカー、型番、台数</w:t>
      </w:r>
    </w:p>
    <w:p w14:paraId="5B3DF98C" w14:textId="77777777" w:rsidR="006C04F2" w:rsidRDefault="006C04F2" w:rsidP="006C04F2"/>
    <w:p w14:paraId="59EF6E98" w14:textId="08DBBAAD" w:rsidR="00A723D2" w:rsidRDefault="00A723D2">
      <w:pPr>
        <w:widowControl/>
        <w:jc w:val="left"/>
      </w:pPr>
      <w:r>
        <w:br w:type="page"/>
      </w:r>
    </w:p>
    <w:p w14:paraId="792D3711" w14:textId="6CBA8C23" w:rsidR="00A723D2" w:rsidRDefault="006C04F2" w:rsidP="00A723D2">
      <w:pPr>
        <w:pStyle w:val="1"/>
        <w:numPr>
          <w:ilvl w:val="0"/>
          <w:numId w:val="2"/>
        </w:numPr>
        <w:rPr>
          <w:sz w:val="21"/>
          <w:szCs w:val="21"/>
        </w:rPr>
      </w:pPr>
      <w:bookmarkStart w:id="7" w:name="_Toc122788106"/>
      <w:r>
        <w:rPr>
          <w:rFonts w:hint="eastAsia"/>
          <w:sz w:val="21"/>
          <w:szCs w:val="21"/>
        </w:rPr>
        <w:lastRenderedPageBreak/>
        <w:t>テスト概要</w:t>
      </w:r>
      <w:r w:rsidR="00E84874">
        <w:rPr>
          <w:rFonts w:hint="eastAsia"/>
          <w:sz w:val="21"/>
          <w:szCs w:val="21"/>
        </w:rPr>
        <w:t>と結果概要</w:t>
      </w:r>
      <w:bookmarkEnd w:id="7"/>
    </w:p>
    <w:p w14:paraId="3934AEAA" w14:textId="77777777" w:rsidR="00AA30E4" w:rsidRDefault="00AA30E4" w:rsidP="00AA30E4">
      <w:pPr>
        <w:pStyle w:val="a8"/>
        <w:ind w:leftChars="0" w:left="360"/>
      </w:pPr>
      <w:r>
        <w:rPr>
          <w:rFonts w:hint="eastAsia"/>
        </w:rPr>
        <w:t>＜記載例＞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053"/>
        <w:gridCol w:w="992"/>
        <w:gridCol w:w="992"/>
        <w:gridCol w:w="851"/>
        <w:gridCol w:w="1134"/>
        <w:gridCol w:w="1134"/>
        <w:gridCol w:w="2551"/>
      </w:tblGrid>
      <w:tr w:rsidR="00E84874" w14:paraId="3869EFAB" w14:textId="77777777" w:rsidTr="00E84874">
        <w:trPr>
          <w:jc w:val="center"/>
        </w:trPr>
        <w:tc>
          <w:tcPr>
            <w:tcW w:w="1053" w:type="dxa"/>
            <w:shd w:val="clear" w:color="auto" w:fill="D9D9D9" w:themeFill="background1" w:themeFillShade="D9"/>
          </w:tcPr>
          <w:p w14:paraId="36E6273A" w14:textId="1679CF52" w:rsidR="00E84874" w:rsidRDefault="00E84874" w:rsidP="00E84874">
            <w:pPr>
              <w:jc w:val="center"/>
            </w:pPr>
            <w:r>
              <w:rPr>
                <w:rFonts w:hint="eastAsia"/>
              </w:rPr>
              <w:t>テスト項目数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367BA055" w14:textId="2BEF3E8B" w:rsidR="00E84874" w:rsidRDefault="00E84874" w:rsidP="00E84874">
            <w:pPr>
              <w:jc w:val="center"/>
            </w:pPr>
            <w:r>
              <w:rPr>
                <w:rFonts w:hint="eastAsia"/>
              </w:rPr>
              <w:t>テスト開始日</w:t>
            </w:r>
          </w:p>
        </w:tc>
        <w:tc>
          <w:tcPr>
            <w:tcW w:w="992" w:type="dxa"/>
            <w:shd w:val="clear" w:color="auto" w:fill="D9D9D9" w:themeFill="background1" w:themeFillShade="D9"/>
          </w:tcPr>
          <w:p w14:paraId="3FC2A290" w14:textId="41404EC9" w:rsidR="00E84874" w:rsidRDefault="00E84874" w:rsidP="00E84874">
            <w:pPr>
              <w:jc w:val="center"/>
            </w:pPr>
            <w:r>
              <w:rPr>
                <w:rFonts w:hint="eastAsia"/>
              </w:rPr>
              <w:t>テスト終了日</w:t>
            </w:r>
          </w:p>
        </w:tc>
        <w:tc>
          <w:tcPr>
            <w:tcW w:w="851" w:type="dxa"/>
            <w:shd w:val="clear" w:color="auto" w:fill="D9D9D9" w:themeFill="background1" w:themeFillShade="D9"/>
          </w:tcPr>
          <w:p w14:paraId="28E3454E" w14:textId="7D73996E" w:rsidR="00E84874" w:rsidRDefault="00E84874" w:rsidP="00E84874">
            <w:pPr>
              <w:jc w:val="center"/>
            </w:pPr>
            <w:r>
              <w:rPr>
                <w:rFonts w:hint="eastAsia"/>
              </w:rPr>
              <w:t>未消化項目数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31E696C1" w14:textId="7A6FD89C" w:rsidR="00E84874" w:rsidRDefault="00E84874" w:rsidP="00E84874">
            <w:pPr>
              <w:jc w:val="center"/>
            </w:pPr>
            <w:r>
              <w:rPr>
                <w:rFonts w:hint="eastAsia"/>
              </w:rPr>
              <w:t>不具合数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763246A6" w14:textId="72F19D19" w:rsidR="00E84874" w:rsidRDefault="00E84874" w:rsidP="00E84874">
            <w:pPr>
              <w:jc w:val="center"/>
            </w:pPr>
            <w:r>
              <w:rPr>
                <w:rFonts w:hint="eastAsia"/>
              </w:rPr>
              <w:t>未対応不具合数</w:t>
            </w:r>
          </w:p>
        </w:tc>
        <w:tc>
          <w:tcPr>
            <w:tcW w:w="2551" w:type="dxa"/>
            <w:shd w:val="clear" w:color="auto" w:fill="D9D9D9" w:themeFill="background1" w:themeFillShade="D9"/>
          </w:tcPr>
          <w:p w14:paraId="01CD34A9" w14:textId="5277F4ED" w:rsidR="00E84874" w:rsidRDefault="00E84874" w:rsidP="00E84874">
            <w:pPr>
              <w:jc w:val="center"/>
            </w:pPr>
            <w:r>
              <w:rPr>
                <w:rFonts w:hint="eastAsia"/>
              </w:rPr>
              <w:t>備考</w:t>
            </w:r>
          </w:p>
        </w:tc>
      </w:tr>
      <w:tr w:rsidR="00E84874" w14:paraId="27175C85" w14:textId="77777777" w:rsidTr="00E84874">
        <w:trPr>
          <w:jc w:val="center"/>
        </w:trPr>
        <w:tc>
          <w:tcPr>
            <w:tcW w:w="1053" w:type="dxa"/>
          </w:tcPr>
          <w:p w14:paraId="531C3669" w14:textId="77777777" w:rsidR="00E84874" w:rsidRDefault="00E84874" w:rsidP="00A723D2"/>
        </w:tc>
        <w:tc>
          <w:tcPr>
            <w:tcW w:w="992" w:type="dxa"/>
          </w:tcPr>
          <w:p w14:paraId="7C6028F7" w14:textId="77777777" w:rsidR="00E84874" w:rsidRDefault="00E84874" w:rsidP="00A723D2"/>
        </w:tc>
        <w:tc>
          <w:tcPr>
            <w:tcW w:w="992" w:type="dxa"/>
          </w:tcPr>
          <w:p w14:paraId="10108F3C" w14:textId="77777777" w:rsidR="00E84874" w:rsidRDefault="00E84874" w:rsidP="00A723D2"/>
        </w:tc>
        <w:tc>
          <w:tcPr>
            <w:tcW w:w="851" w:type="dxa"/>
          </w:tcPr>
          <w:p w14:paraId="66539BE1" w14:textId="77777777" w:rsidR="00E84874" w:rsidRDefault="00E84874" w:rsidP="00A723D2"/>
        </w:tc>
        <w:tc>
          <w:tcPr>
            <w:tcW w:w="1134" w:type="dxa"/>
          </w:tcPr>
          <w:p w14:paraId="308FF196" w14:textId="77777777" w:rsidR="00E84874" w:rsidRDefault="00E84874" w:rsidP="00A723D2"/>
        </w:tc>
        <w:tc>
          <w:tcPr>
            <w:tcW w:w="1134" w:type="dxa"/>
          </w:tcPr>
          <w:p w14:paraId="1D33E215" w14:textId="77777777" w:rsidR="00E84874" w:rsidRDefault="00E84874" w:rsidP="00A723D2"/>
        </w:tc>
        <w:tc>
          <w:tcPr>
            <w:tcW w:w="2551" w:type="dxa"/>
          </w:tcPr>
          <w:p w14:paraId="6A750A41" w14:textId="77777777" w:rsidR="00E84874" w:rsidRDefault="00E84874" w:rsidP="00A723D2"/>
        </w:tc>
      </w:tr>
      <w:tr w:rsidR="00E84874" w14:paraId="2B4ABFA2" w14:textId="77777777" w:rsidTr="00E84874">
        <w:trPr>
          <w:jc w:val="center"/>
        </w:trPr>
        <w:tc>
          <w:tcPr>
            <w:tcW w:w="1053" w:type="dxa"/>
          </w:tcPr>
          <w:p w14:paraId="46452C4A" w14:textId="77777777" w:rsidR="00E84874" w:rsidRDefault="00E84874" w:rsidP="00A723D2"/>
        </w:tc>
        <w:tc>
          <w:tcPr>
            <w:tcW w:w="992" w:type="dxa"/>
          </w:tcPr>
          <w:p w14:paraId="66C0E1C8" w14:textId="77777777" w:rsidR="00E84874" w:rsidRDefault="00E84874" w:rsidP="00A723D2"/>
        </w:tc>
        <w:tc>
          <w:tcPr>
            <w:tcW w:w="992" w:type="dxa"/>
          </w:tcPr>
          <w:p w14:paraId="10A299C3" w14:textId="77777777" w:rsidR="00E84874" w:rsidRDefault="00E84874" w:rsidP="00A723D2"/>
        </w:tc>
        <w:tc>
          <w:tcPr>
            <w:tcW w:w="851" w:type="dxa"/>
          </w:tcPr>
          <w:p w14:paraId="48F19B17" w14:textId="77777777" w:rsidR="00E84874" w:rsidRDefault="00E84874" w:rsidP="00A723D2"/>
        </w:tc>
        <w:tc>
          <w:tcPr>
            <w:tcW w:w="1134" w:type="dxa"/>
          </w:tcPr>
          <w:p w14:paraId="77D7A59B" w14:textId="77777777" w:rsidR="00E84874" w:rsidRDefault="00E84874" w:rsidP="00A723D2"/>
        </w:tc>
        <w:tc>
          <w:tcPr>
            <w:tcW w:w="1134" w:type="dxa"/>
          </w:tcPr>
          <w:p w14:paraId="26F92CDD" w14:textId="77777777" w:rsidR="00E84874" w:rsidRDefault="00E84874" w:rsidP="00A723D2"/>
        </w:tc>
        <w:tc>
          <w:tcPr>
            <w:tcW w:w="2551" w:type="dxa"/>
          </w:tcPr>
          <w:p w14:paraId="403AD002" w14:textId="77777777" w:rsidR="00E84874" w:rsidRDefault="00E84874" w:rsidP="00A723D2"/>
        </w:tc>
      </w:tr>
      <w:tr w:rsidR="00E84874" w14:paraId="4E3010F7" w14:textId="77777777" w:rsidTr="00E84874">
        <w:trPr>
          <w:jc w:val="center"/>
        </w:trPr>
        <w:tc>
          <w:tcPr>
            <w:tcW w:w="1053" w:type="dxa"/>
          </w:tcPr>
          <w:p w14:paraId="6DA67AB2" w14:textId="77777777" w:rsidR="00E84874" w:rsidRDefault="00E84874" w:rsidP="00A723D2"/>
        </w:tc>
        <w:tc>
          <w:tcPr>
            <w:tcW w:w="992" w:type="dxa"/>
          </w:tcPr>
          <w:p w14:paraId="26BDFE7E" w14:textId="77777777" w:rsidR="00E84874" w:rsidRDefault="00E84874" w:rsidP="00A723D2"/>
        </w:tc>
        <w:tc>
          <w:tcPr>
            <w:tcW w:w="992" w:type="dxa"/>
          </w:tcPr>
          <w:p w14:paraId="61D8FD1D" w14:textId="77777777" w:rsidR="00E84874" w:rsidRDefault="00E84874" w:rsidP="00A723D2"/>
        </w:tc>
        <w:tc>
          <w:tcPr>
            <w:tcW w:w="851" w:type="dxa"/>
          </w:tcPr>
          <w:p w14:paraId="5C733D77" w14:textId="77777777" w:rsidR="00E84874" w:rsidRDefault="00E84874" w:rsidP="00A723D2"/>
        </w:tc>
        <w:tc>
          <w:tcPr>
            <w:tcW w:w="1134" w:type="dxa"/>
          </w:tcPr>
          <w:p w14:paraId="4C09E8B4" w14:textId="77777777" w:rsidR="00E84874" w:rsidRDefault="00E84874" w:rsidP="00A723D2"/>
        </w:tc>
        <w:tc>
          <w:tcPr>
            <w:tcW w:w="1134" w:type="dxa"/>
          </w:tcPr>
          <w:p w14:paraId="33311F80" w14:textId="77777777" w:rsidR="00E84874" w:rsidRDefault="00E84874" w:rsidP="00A723D2"/>
        </w:tc>
        <w:tc>
          <w:tcPr>
            <w:tcW w:w="2551" w:type="dxa"/>
          </w:tcPr>
          <w:p w14:paraId="7E9250BB" w14:textId="77777777" w:rsidR="00E84874" w:rsidRDefault="00E84874" w:rsidP="00A723D2"/>
        </w:tc>
      </w:tr>
    </w:tbl>
    <w:p w14:paraId="4C739303" w14:textId="78A7570C" w:rsidR="00A723D2" w:rsidRDefault="00A723D2" w:rsidP="00A723D2">
      <w:pPr>
        <w:ind w:left="360"/>
      </w:pPr>
    </w:p>
    <w:p w14:paraId="006BEEDE" w14:textId="70809825" w:rsidR="00E84874" w:rsidRDefault="00E84874">
      <w:pPr>
        <w:widowControl/>
        <w:jc w:val="left"/>
      </w:pPr>
      <w:r>
        <w:br w:type="page"/>
      </w:r>
    </w:p>
    <w:p w14:paraId="5EE7205C" w14:textId="31BB996C" w:rsidR="00E84874" w:rsidRDefault="00E84874" w:rsidP="00E84874">
      <w:pPr>
        <w:pStyle w:val="1"/>
        <w:numPr>
          <w:ilvl w:val="0"/>
          <w:numId w:val="2"/>
        </w:numPr>
        <w:rPr>
          <w:sz w:val="21"/>
          <w:szCs w:val="21"/>
        </w:rPr>
      </w:pPr>
      <w:bookmarkStart w:id="8" w:name="_Toc122788107"/>
      <w:r>
        <w:rPr>
          <w:rFonts w:hint="eastAsia"/>
          <w:sz w:val="21"/>
          <w:szCs w:val="21"/>
        </w:rPr>
        <w:lastRenderedPageBreak/>
        <w:t>添付資料</w:t>
      </w:r>
      <w:bookmarkEnd w:id="8"/>
    </w:p>
    <w:p w14:paraId="6BC69820" w14:textId="283921DD" w:rsidR="00E84874" w:rsidRDefault="00E84874" w:rsidP="00E84874">
      <w:pPr>
        <w:pStyle w:val="2"/>
      </w:pPr>
      <w:bookmarkStart w:id="9" w:name="_Toc122776250"/>
      <w:bookmarkStart w:id="10" w:name="_Toc122788108"/>
      <w:r>
        <w:rPr>
          <w:rFonts w:hint="eastAsia"/>
        </w:rPr>
        <w:t>5</w:t>
      </w:r>
      <w:r>
        <w:t>.1</w:t>
      </w:r>
      <w:bookmarkEnd w:id="9"/>
      <w:r>
        <w:rPr>
          <w:rFonts w:hint="eastAsia"/>
        </w:rPr>
        <w:t xml:space="preserve"> テスト項目詳細</w:t>
      </w:r>
      <w:bookmarkEnd w:id="10"/>
    </w:p>
    <w:p w14:paraId="3CC70002" w14:textId="32D4E83D" w:rsidR="00E84874" w:rsidRDefault="00E84874" w:rsidP="00E84874">
      <w:pPr>
        <w:pStyle w:val="a8"/>
        <w:ind w:leftChars="0" w:left="360"/>
      </w:pPr>
      <w:r>
        <w:rPr>
          <w:rFonts w:hint="eastAsia"/>
        </w:rPr>
        <w:t>＜記載例＞</w:t>
      </w:r>
    </w:p>
    <w:p w14:paraId="2CDE348B" w14:textId="2E9BC995" w:rsidR="00E84874" w:rsidRDefault="00E84874" w:rsidP="00E84874">
      <w:pPr>
        <w:pStyle w:val="a8"/>
        <w:ind w:leftChars="0" w:left="360"/>
      </w:pPr>
      <w:r>
        <w:rPr>
          <w:rFonts w:hint="eastAsia"/>
        </w:rPr>
        <w:t>（テスト項目詳細シートを参照）</w:t>
      </w:r>
    </w:p>
    <w:p w14:paraId="50AB265F" w14:textId="60B4FD93" w:rsidR="00E84874" w:rsidRDefault="00E84874" w:rsidP="00E84874">
      <w:pPr>
        <w:pStyle w:val="2"/>
      </w:pPr>
      <w:bookmarkStart w:id="11" w:name="_Toc122788109"/>
      <w:r>
        <w:rPr>
          <w:rFonts w:hint="eastAsia"/>
        </w:rPr>
        <w:t>5</w:t>
      </w:r>
      <w:r>
        <w:t>.2</w:t>
      </w:r>
      <w:r>
        <w:rPr>
          <w:rFonts w:hint="eastAsia"/>
        </w:rPr>
        <w:t xml:space="preserve"> バグカーブ</w:t>
      </w:r>
      <w:bookmarkEnd w:id="11"/>
    </w:p>
    <w:p w14:paraId="50EBDF8F" w14:textId="77777777" w:rsidR="00E84874" w:rsidRDefault="00E84874" w:rsidP="00E84874">
      <w:pPr>
        <w:pStyle w:val="a8"/>
        <w:ind w:leftChars="0" w:left="360"/>
      </w:pPr>
      <w:r>
        <w:rPr>
          <w:rFonts w:hint="eastAsia"/>
        </w:rPr>
        <w:t>＜記載例＞</w:t>
      </w:r>
    </w:p>
    <w:p w14:paraId="29912196" w14:textId="5364FA9B" w:rsidR="00E84874" w:rsidRPr="00E84874" w:rsidRDefault="00A92184" w:rsidP="00A92184">
      <w:pPr>
        <w:jc w:val="center"/>
      </w:pPr>
      <w:r w:rsidRPr="00A92184">
        <w:rPr>
          <w:rFonts w:hint="eastAsia"/>
          <w:noProof/>
        </w:rPr>
        <w:drawing>
          <wp:inline distT="0" distB="0" distL="0" distR="0" wp14:anchorId="6B70A6FB" wp14:editId="4EC414F6">
            <wp:extent cx="3541395" cy="1728470"/>
            <wp:effectExtent l="0" t="0" r="1905" b="0"/>
            <wp:docPr id="8" name="図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1395" cy="1728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59C4FF" w14:textId="77777777" w:rsidR="00B2794C" w:rsidRPr="00885B48" w:rsidRDefault="00B2794C">
      <w:pPr>
        <w:widowControl/>
        <w:jc w:val="left"/>
      </w:pPr>
    </w:p>
    <w:sectPr w:rsidR="00B2794C" w:rsidRPr="00885B48" w:rsidSect="00A47D0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080" w:bottom="1440" w:left="1080" w:header="851" w:footer="992" w:gutter="0"/>
      <w:pgNumType w:start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73F561" w14:textId="77777777" w:rsidR="003C209B" w:rsidRDefault="003C209B" w:rsidP="00317368">
      <w:r>
        <w:separator/>
      </w:r>
    </w:p>
  </w:endnote>
  <w:endnote w:type="continuationSeparator" w:id="0">
    <w:p w14:paraId="7436F53B" w14:textId="77777777" w:rsidR="003C209B" w:rsidRDefault="003C209B" w:rsidP="003173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2979CD" w14:textId="77777777" w:rsidR="005768DA" w:rsidRDefault="005768DA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73515778"/>
      <w:docPartObj>
        <w:docPartGallery w:val="Page Numbers (Bottom of Page)"/>
        <w:docPartUnique/>
      </w:docPartObj>
    </w:sdtPr>
    <w:sdtContent>
      <w:p w14:paraId="05DA6C9C" w14:textId="77777777" w:rsidR="00A47D02" w:rsidRDefault="0053765F">
        <w:pPr>
          <w:pStyle w:val="a6"/>
          <w:jc w:val="cen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46E17BE6" wp14:editId="535AF78D">
                  <wp:simplePos x="0" y="0"/>
                  <wp:positionH relativeFrom="column">
                    <wp:posOffset>26718</wp:posOffset>
                  </wp:positionH>
                  <wp:positionV relativeFrom="paragraph">
                    <wp:posOffset>3208</wp:posOffset>
                  </wp:positionV>
                  <wp:extent cx="6151245" cy="0"/>
                  <wp:effectExtent l="0" t="19050" r="20955" b="19050"/>
                  <wp:wrapNone/>
                  <wp:docPr id="4" name="直線コネクタ 4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151245" cy="0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3A06A421" id="直線コネクタ 4" o:spid="_x0000_s1026" style="position:absolute;left:0;text-align:lef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1pt,.25pt" to="486.45pt,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" strokecolor="black [3213]" strokeweight="2.25pt">
                  <v:stroke joinstyle="miter"/>
                </v:line>
              </w:pict>
            </mc:Fallback>
          </mc:AlternateContent>
        </w:r>
        <w:r w:rsidR="00A47D02">
          <w:fldChar w:fldCharType="begin"/>
        </w:r>
        <w:r w:rsidR="00A47D02">
          <w:instrText>PAGE   \* MERGEFORMAT</w:instrText>
        </w:r>
        <w:r w:rsidR="00A47D02">
          <w:fldChar w:fldCharType="separate"/>
        </w:r>
        <w:r w:rsidR="00A47D02">
          <w:rPr>
            <w:lang w:val="ja-JP"/>
          </w:rPr>
          <w:t>2</w:t>
        </w:r>
        <w:r w:rsidR="00A47D02">
          <w:fldChar w:fldCharType="end"/>
        </w:r>
      </w:p>
    </w:sdtContent>
  </w:sdt>
  <w:p w14:paraId="27854DFA" w14:textId="77777777" w:rsidR="00A47D02" w:rsidRDefault="00A47D02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C44FDF" w14:textId="77777777" w:rsidR="005768DA" w:rsidRDefault="005768D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73D72A" w14:textId="77777777" w:rsidR="003C209B" w:rsidRDefault="003C209B" w:rsidP="00317368">
      <w:r>
        <w:separator/>
      </w:r>
    </w:p>
  </w:footnote>
  <w:footnote w:type="continuationSeparator" w:id="0">
    <w:p w14:paraId="4010575E" w14:textId="77777777" w:rsidR="003C209B" w:rsidRDefault="003C209B" w:rsidP="003173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30CA" w14:textId="77777777" w:rsidR="005768DA" w:rsidRDefault="005768DA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B0E1B6" w14:textId="19A281DE" w:rsidR="00317368" w:rsidRDefault="0088758F" w:rsidP="00915DA9">
    <w:pPr>
      <w:pStyle w:val="a4"/>
      <w:ind w:right="210"/>
      <w:jc w:val="right"/>
    </w:pPr>
    <w:r>
      <w:rPr>
        <w:rFonts w:hint="eastAsia"/>
      </w:rPr>
      <w:t>通信販売システム</w:t>
    </w:r>
    <w:r w:rsidR="00B3244C">
      <w:rPr>
        <w:rFonts w:hint="eastAsia"/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A126676" wp14:editId="6EF1A205">
              <wp:simplePos x="0" y="0"/>
              <wp:positionH relativeFrom="column">
                <wp:posOffset>26718</wp:posOffset>
              </wp:positionH>
              <wp:positionV relativeFrom="paragraph">
                <wp:posOffset>350264</wp:posOffset>
              </wp:positionV>
              <wp:extent cx="6151419" cy="0"/>
              <wp:effectExtent l="0" t="19050" r="20955" b="19050"/>
              <wp:wrapNone/>
              <wp:docPr id="3" name="直線コネクタ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51419" cy="0"/>
                      </a:xfrm>
                      <a:prstGeom prst="line">
                        <a:avLst/>
                      </a:prstGeom>
                      <a:ln w="2857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B24A0D5" id="直線コネクタ 3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1pt,27.6pt" to="486.45pt,2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" strokecolor="black [3213]" strokeweight="2.25pt">
              <v:stroke joinstyle="miter"/>
            </v:line>
          </w:pict>
        </mc:Fallback>
      </mc:AlternateContent>
    </w:r>
    <w:r>
      <w:rPr>
        <w:rFonts w:hint="eastAsia"/>
      </w:rPr>
      <w:t xml:space="preserve"> </w:t>
    </w:r>
    <w:r w:rsidR="00240CEE">
      <w:rPr>
        <w:rFonts w:hint="eastAsia"/>
      </w:rPr>
      <w:t>ソフトウェア</w:t>
    </w:r>
    <w:r w:rsidR="005768DA">
      <w:rPr>
        <w:rFonts w:hint="eastAsia"/>
      </w:rPr>
      <w:t>総合</w:t>
    </w:r>
    <w:r w:rsidR="006C04F2">
      <w:rPr>
        <w:rFonts w:hint="eastAsia"/>
      </w:rPr>
      <w:t>テスト仕様</w:t>
    </w:r>
    <w:r w:rsidR="00915DA9">
      <w:rPr>
        <w:rFonts w:hint="eastAsia"/>
      </w:rPr>
      <w:t>書</w:t>
    </w:r>
    <w:r w:rsidR="006C04F2">
      <w:rPr>
        <w:rFonts w:hint="eastAsia"/>
      </w:rPr>
      <w:t>兼結果書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0B8CF3" w14:textId="77777777" w:rsidR="005768DA" w:rsidRDefault="005768DA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D454D"/>
    <w:multiLevelType w:val="hybridMultilevel"/>
    <w:tmpl w:val="966AFDE6"/>
    <w:lvl w:ilvl="0" w:tplc="91B8E75C">
      <w:start w:val="1"/>
      <w:numFmt w:val="bullet"/>
      <w:lvlText w:val=""/>
      <w:lvlJc w:val="left"/>
      <w:pPr>
        <w:ind w:left="78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101C442C"/>
    <w:multiLevelType w:val="multilevel"/>
    <w:tmpl w:val="3F4256A0"/>
    <w:lvl w:ilvl="0">
      <w:start w:val="3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eastAsia"/>
      </w:rPr>
    </w:lvl>
  </w:abstractNum>
  <w:abstractNum w:abstractNumId="2" w15:restartNumberingAfterBreak="0">
    <w:nsid w:val="11761691"/>
    <w:multiLevelType w:val="multilevel"/>
    <w:tmpl w:val="03785A4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27CC7A25"/>
    <w:multiLevelType w:val="hybridMultilevel"/>
    <w:tmpl w:val="481011C0"/>
    <w:lvl w:ilvl="0" w:tplc="B8ECDF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33ED4F01"/>
    <w:multiLevelType w:val="multilevel"/>
    <w:tmpl w:val="3AB21574"/>
    <w:lvl w:ilvl="0">
      <w:start w:val="4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eastAsia"/>
      </w:rPr>
    </w:lvl>
  </w:abstractNum>
  <w:abstractNum w:abstractNumId="5" w15:restartNumberingAfterBreak="0">
    <w:nsid w:val="35D433A7"/>
    <w:multiLevelType w:val="multilevel"/>
    <w:tmpl w:val="BAC22410"/>
    <w:lvl w:ilvl="0">
      <w:start w:val="2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eastAsia"/>
      </w:rPr>
    </w:lvl>
  </w:abstractNum>
  <w:abstractNum w:abstractNumId="6" w15:restartNumberingAfterBreak="0">
    <w:nsid w:val="3F6309D6"/>
    <w:multiLevelType w:val="multilevel"/>
    <w:tmpl w:val="C6BCAF3A"/>
    <w:lvl w:ilvl="0">
      <w:start w:val="1"/>
      <w:numFmt w:val="bullet"/>
      <w:lvlText w:val="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7" w15:restartNumberingAfterBreak="0">
    <w:nsid w:val="499E71E3"/>
    <w:multiLevelType w:val="multilevel"/>
    <w:tmpl w:val="83B8A6AA"/>
    <w:lvl w:ilvl="0">
      <w:start w:val="1"/>
      <w:numFmt w:val="bullet"/>
      <w:lvlText w:val="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4CAC39DE"/>
    <w:multiLevelType w:val="hybridMultilevel"/>
    <w:tmpl w:val="ABA6A6B0"/>
    <w:lvl w:ilvl="0" w:tplc="91B8E75C">
      <w:start w:val="1"/>
      <w:numFmt w:val="bullet"/>
      <w:lvlText w:val=""/>
      <w:lvlJc w:val="left"/>
      <w:pPr>
        <w:ind w:left="780" w:hanging="420"/>
      </w:pPr>
      <w:rPr>
        <w:rFonts w:ascii="Wingdings" w:hAnsi="Wingdings" w:hint="default"/>
        <w:lang w:val="en-US"/>
      </w:r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9" w15:restartNumberingAfterBreak="0">
    <w:nsid w:val="504F3E0A"/>
    <w:multiLevelType w:val="hybridMultilevel"/>
    <w:tmpl w:val="94B2F1AE"/>
    <w:lvl w:ilvl="0" w:tplc="91B8E75C">
      <w:start w:val="1"/>
      <w:numFmt w:val="bullet"/>
      <w:lvlText w:val=""/>
      <w:lvlJc w:val="left"/>
      <w:pPr>
        <w:ind w:left="120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62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88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14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10" w15:restartNumberingAfterBreak="0">
    <w:nsid w:val="7A130062"/>
    <w:multiLevelType w:val="hybridMultilevel"/>
    <w:tmpl w:val="D41CE7C2"/>
    <w:lvl w:ilvl="0" w:tplc="91B8E75C">
      <w:start w:val="1"/>
      <w:numFmt w:val="bullet"/>
      <w:lvlText w:val=""/>
      <w:lvlJc w:val="left"/>
      <w:pPr>
        <w:ind w:left="418" w:hanging="420"/>
      </w:pPr>
      <w:rPr>
        <w:rFonts w:ascii="Wingdings" w:hAnsi="Wingdings" w:hint="default"/>
      </w:rPr>
    </w:lvl>
    <w:lvl w:ilvl="1" w:tplc="94AAC800">
      <w:numFmt w:val="bullet"/>
      <w:lvlText w:val="-"/>
      <w:lvlJc w:val="left"/>
      <w:pPr>
        <w:ind w:left="778" w:hanging="360"/>
      </w:pPr>
      <w:rPr>
        <w:rFonts w:ascii="游明朝" w:eastAsia="游明朝" w:hAnsi="游明朝" w:cstheme="minorBidi" w:hint="eastAsia"/>
      </w:rPr>
    </w:lvl>
    <w:lvl w:ilvl="2" w:tplc="0409000D" w:tentative="1">
      <w:start w:val="1"/>
      <w:numFmt w:val="bullet"/>
      <w:lvlText w:val=""/>
      <w:lvlJc w:val="left"/>
      <w:pPr>
        <w:ind w:left="1258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78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098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18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38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58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78" w:hanging="420"/>
      </w:pPr>
      <w:rPr>
        <w:rFonts w:ascii="Wingdings" w:hAnsi="Wingdings" w:hint="default"/>
      </w:rPr>
    </w:lvl>
  </w:abstractNum>
  <w:abstractNum w:abstractNumId="11" w15:restartNumberingAfterBreak="0">
    <w:nsid w:val="7CB161A7"/>
    <w:multiLevelType w:val="multilevel"/>
    <w:tmpl w:val="2B885F90"/>
    <w:lvl w:ilvl="0">
      <w:start w:val="7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eastAsia"/>
      </w:rPr>
    </w:lvl>
  </w:abstractNum>
  <w:num w:numId="1" w16cid:durableId="1165239233">
    <w:abstractNumId w:val="3"/>
  </w:num>
  <w:num w:numId="2" w16cid:durableId="960309893">
    <w:abstractNumId w:val="2"/>
  </w:num>
  <w:num w:numId="3" w16cid:durableId="1586836606">
    <w:abstractNumId w:val="10"/>
  </w:num>
  <w:num w:numId="4" w16cid:durableId="1049300490">
    <w:abstractNumId w:val="8"/>
  </w:num>
  <w:num w:numId="5" w16cid:durableId="801768509">
    <w:abstractNumId w:val="9"/>
  </w:num>
  <w:num w:numId="6" w16cid:durableId="607002582">
    <w:abstractNumId w:val="0"/>
  </w:num>
  <w:num w:numId="7" w16cid:durableId="1475564320">
    <w:abstractNumId w:val="7"/>
  </w:num>
  <w:num w:numId="8" w16cid:durableId="2070880940">
    <w:abstractNumId w:val="6"/>
  </w:num>
  <w:num w:numId="9" w16cid:durableId="591276794">
    <w:abstractNumId w:val="4"/>
  </w:num>
  <w:num w:numId="10" w16cid:durableId="1430157313">
    <w:abstractNumId w:val="11"/>
  </w:num>
  <w:num w:numId="11" w16cid:durableId="1760053607">
    <w:abstractNumId w:val="5"/>
  </w:num>
  <w:num w:numId="12" w16cid:durableId="15702661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ttachedTemplate r:id="rId1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8BE"/>
    <w:rsid w:val="00081A03"/>
    <w:rsid w:val="00083774"/>
    <w:rsid w:val="000B442C"/>
    <w:rsid w:val="000D6EBC"/>
    <w:rsid w:val="00166A9E"/>
    <w:rsid w:val="001716B0"/>
    <w:rsid w:val="00182882"/>
    <w:rsid w:val="001F6241"/>
    <w:rsid w:val="00221F4C"/>
    <w:rsid w:val="00240CEE"/>
    <w:rsid w:val="00260BDE"/>
    <w:rsid w:val="0028377F"/>
    <w:rsid w:val="002C4539"/>
    <w:rsid w:val="002E21FE"/>
    <w:rsid w:val="002E7293"/>
    <w:rsid w:val="00317368"/>
    <w:rsid w:val="0033537E"/>
    <w:rsid w:val="003472D3"/>
    <w:rsid w:val="00363E94"/>
    <w:rsid w:val="00376ED3"/>
    <w:rsid w:val="003866F7"/>
    <w:rsid w:val="003C209B"/>
    <w:rsid w:val="003D2E29"/>
    <w:rsid w:val="003D3106"/>
    <w:rsid w:val="00402B5E"/>
    <w:rsid w:val="004032A5"/>
    <w:rsid w:val="00404CEF"/>
    <w:rsid w:val="00433376"/>
    <w:rsid w:val="00470BA8"/>
    <w:rsid w:val="00487F42"/>
    <w:rsid w:val="004C1FA1"/>
    <w:rsid w:val="004C5248"/>
    <w:rsid w:val="004C6C6C"/>
    <w:rsid w:val="004D5512"/>
    <w:rsid w:val="004F7C16"/>
    <w:rsid w:val="00510FC3"/>
    <w:rsid w:val="00513001"/>
    <w:rsid w:val="0052049B"/>
    <w:rsid w:val="0053765F"/>
    <w:rsid w:val="005678AB"/>
    <w:rsid w:val="005768DA"/>
    <w:rsid w:val="005937D3"/>
    <w:rsid w:val="005C4264"/>
    <w:rsid w:val="005C74CF"/>
    <w:rsid w:val="005E49E8"/>
    <w:rsid w:val="00614D22"/>
    <w:rsid w:val="00634F6F"/>
    <w:rsid w:val="006441FB"/>
    <w:rsid w:val="00663D55"/>
    <w:rsid w:val="00697BC9"/>
    <w:rsid w:val="006A6678"/>
    <w:rsid w:val="006B0365"/>
    <w:rsid w:val="006C04F2"/>
    <w:rsid w:val="006E3D84"/>
    <w:rsid w:val="006F079E"/>
    <w:rsid w:val="006F416A"/>
    <w:rsid w:val="006F78EA"/>
    <w:rsid w:val="007128BE"/>
    <w:rsid w:val="00767F58"/>
    <w:rsid w:val="00777272"/>
    <w:rsid w:val="007B09A3"/>
    <w:rsid w:val="007B15CA"/>
    <w:rsid w:val="00820A49"/>
    <w:rsid w:val="00831125"/>
    <w:rsid w:val="00855F82"/>
    <w:rsid w:val="00885B48"/>
    <w:rsid w:val="00886B8C"/>
    <w:rsid w:val="0088758F"/>
    <w:rsid w:val="00894689"/>
    <w:rsid w:val="008A0FC6"/>
    <w:rsid w:val="008A5C29"/>
    <w:rsid w:val="008D00D1"/>
    <w:rsid w:val="008D5DC5"/>
    <w:rsid w:val="008D6082"/>
    <w:rsid w:val="008E5D55"/>
    <w:rsid w:val="00912842"/>
    <w:rsid w:val="00915DA9"/>
    <w:rsid w:val="00934E7C"/>
    <w:rsid w:val="00937194"/>
    <w:rsid w:val="00944739"/>
    <w:rsid w:val="00953F09"/>
    <w:rsid w:val="009612B5"/>
    <w:rsid w:val="00967A5A"/>
    <w:rsid w:val="00970DFA"/>
    <w:rsid w:val="009802BD"/>
    <w:rsid w:val="00990E85"/>
    <w:rsid w:val="009A4D0E"/>
    <w:rsid w:val="00A02A84"/>
    <w:rsid w:val="00A204F3"/>
    <w:rsid w:val="00A313E6"/>
    <w:rsid w:val="00A47D02"/>
    <w:rsid w:val="00A5442A"/>
    <w:rsid w:val="00A723D2"/>
    <w:rsid w:val="00A81A69"/>
    <w:rsid w:val="00A92184"/>
    <w:rsid w:val="00AA30E4"/>
    <w:rsid w:val="00AD19D8"/>
    <w:rsid w:val="00AF2327"/>
    <w:rsid w:val="00AF7607"/>
    <w:rsid w:val="00B009A8"/>
    <w:rsid w:val="00B126BE"/>
    <w:rsid w:val="00B2794C"/>
    <w:rsid w:val="00B3244C"/>
    <w:rsid w:val="00B82F66"/>
    <w:rsid w:val="00B92837"/>
    <w:rsid w:val="00B930A3"/>
    <w:rsid w:val="00BA4413"/>
    <w:rsid w:val="00BB6990"/>
    <w:rsid w:val="00BC09CB"/>
    <w:rsid w:val="00BD3D9F"/>
    <w:rsid w:val="00C0159C"/>
    <w:rsid w:val="00C103F0"/>
    <w:rsid w:val="00C7027B"/>
    <w:rsid w:val="00C70EF7"/>
    <w:rsid w:val="00CA1892"/>
    <w:rsid w:val="00CC2F82"/>
    <w:rsid w:val="00CD422B"/>
    <w:rsid w:val="00CE70FA"/>
    <w:rsid w:val="00D0140F"/>
    <w:rsid w:val="00D15B43"/>
    <w:rsid w:val="00D36DCC"/>
    <w:rsid w:val="00D53C82"/>
    <w:rsid w:val="00D778C2"/>
    <w:rsid w:val="00D90FA8"/>
    <w:rsid w:val="00E05564"/>
    <w:rsid w:val="00E31CC5"/>
    <w:rsid w:val="00E4218F"/>
    <w:rsid w:val="00E447E2"/>
    <w:rsid w:val="00E84874"/>
    <w:rsid w:val="00E92DB6"/>
    <w:rsid w:val="00EA19F7"/>
    <w:rsid w:val="00EA44B9"/>
    <w:rsid w:val="00EC2847"/>
    <w:rsid w:val="00ED1EB7"/>
    <w:rsid w:val="00ED41B2"/>
    <w:rsid w:val="00EE1DEA"/>
    <w:rsid w:val="00EE42A6"/>
    <w:rsid w:val="00F153C8"/>
    <w:rsid w:val="00F26183"/>
    <w:rsid w:val="00F36369"/>
    <w:rsid w:val="00F52E33"/>
    <w:rsid w:val="00F61774"/>
    <w:rsid w:val="00F747B3"/>
    <w:rsid w:val="00F85EAC"/>
    <w:rsid w:val="00FB6DA6"/>
    <w:rsid w:val="00FC3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7789E13"/>
  <w15:chartTrackingRefBased/>
  <w15:docId w15:val="{B30EB507-7D13-4F3E-B5EA-45DD3A163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5442A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8D5DC5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0"/>
    <w:uiPriority w:val="9"/>
    <w:unhideWhenUsed/>
    <w:qFormat/>
    <w:rsid w:val="00D90FA8"/>
    <w:pPr>
      <w:keepNext/>
      <w:ind w:leftChars="400" w:left="400"/>
      <w:outlineLvl w:val="2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70B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317368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rsid w:val="00317368"/>
  </w:style>
  <w:style w:type="paragraph" w:styleId="a6">
    <w:name w:val="footer"/>
    <w:basedOn w:val="a"/>
    <w:link w:val="a7"/>
    <w:uiPriority w:val="99"/>
    <w:unhideWhenUsed/>
    <w:rsid w:val="00317368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rsid w:val="00317368"/>
  </w:style>
  <w:style w:type="paragraph" w:styleId="a8">
    <w:name w:val="List Paragraph"/>
    <w:basedOn w:val="a"/>
    <w:uiPriority w:val="34"/>
    <w:qFormat/>
    <w:rsid w:val="009802BD"/>
    <w:pPr>
      <w:ind w:leftChars="400" w:left="840"/>
    </w:pPr>
  </w:style>
  <w:style w:type="character" w:customStyle="1" w:styleId="10">
    <w:name w:val="見出し 1 (文字)"/>
    <w:basedOn w:val="a0"/>
    <w:link w:val="1"/>
    <w:uiPriority w:val="9"/>
    <w:rsid w:val="00A5442A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8D5DC5"/>
    <w:rPr>
      <w:rFonts w:asciiTheme="majorHAnsi" w:eastAsiaTheme="majorEastAsia" w:hAnsiTheme="majorHAnsi" w:cstheme="majorBidi"/>
    </w:rPr>
  </w:style>
  <w:style w:type="character" w:customStyle="1" w:styleId="30">
    <w:name w:val="見出し 3 (文字)"/>
    <w:basedOn w:val="a0"/>
    <w:link w:val="3"/>
    <w:uiPriority w:val="9"/>
    <w:rsid w:val="00D90FA8"/>
    <w:rPr>
      <w:rFonts w:asciiTheme="majorHAnsi" w:eastAsiaTheme="majorEastAsia" w:hAnsiTheme="majorHAnsi" w:cstheme="majorBidi"/>
    </w:rPr>
  </w:style>
  <w:style w:type="paragraph" w:styleId="a9">
    <w:name w:val="TOC Heading"/>
    <w:basedOn w:val="1"/>
    <w:next w:val="a"/>
    <w:uiPriority w:val="39"/>
    <w:unhideWhenUsed/>
    <w:qFormat/>
    <w:rsid w:val="00E447E2"/>
    <w:pPr>
      <w:keepLines/>
      <w:widowControl/>
      <w:spacing w:before="240" w:line="259" w:lineRule="auto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E447E2"/>
  </w:style>
  <w:style w:type="paragraph" w:styleId="21">
    <w:name w:val="toc 2"/>
    <w:basedOn w:val="a"/>
    <w:next w:val="a"/>
    <w:autoRedefine/>
    <w:uiPriority w:val="39"/>
    <w:unhideWhenUsed/>
    <w:rsid w:val="00E447E2"/>
    <w:pPr>
      <w:ind w:leftChars="100" w:left="210"/>
    </w:pPr>
  </w:style>
  <w:style w:type="paragraph" w:styleId="31">
    <w:name w:val="toc 3"/>
    <w:basedOn w:val="a"/>
    <w:next w:val="a"/>
    <w:autoRedefine/>
    <w:uiPriority w:val="39"/>
    <w:unhideWhenUsed/>
    <w:rsid w:val="00E447E2"/>
    <w:pPr>
      <w:ind w:leftChars="200" w:left="420"/>
    </w:pPr>
  </w:style>
  <w:style w:type="character" w:styleId="aa">
    <w:name w:val="Hyperlink"/>
    <w:basedOn w:val="a0"/>
    <w:uiPriority w:val="99"/>
    <w:unhideWhenUsed/>
    <w:rsid w:val="00E447E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hangyibo\Desktop\&#25945;&#21209;\&#25480;&#26989;\&#12477;&#12501;&#12488;&#12454;&#12455;&#12450;&#12471;&#12473;&#12486;&#12512;&#38283;&#30330;\&#20181;&#27096;&#26360;&#12486;&#12531;&#12503;&#12524;&#12540;&#12488;.dotx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47C98E-3C3D-49C5-A504-EF7CE737A7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仕様書テンプレート</Template>
  <TotalTime>1760</TotalTime>
  <Pages>8</Pages>
  <Words>218</Words>
  <Characters>1243</Characters>
  <Application>Microsoft Office Word</Application>
  <DocSecurity>0</DocSecurity>
  <Lines>10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zhangyibo</dc:creator>
  <cp:keywords/>
  <dc:description/>
  <cp:lastModifiedBy>OK-STAFF 張毅波</cp:lastModifiedBy>
  <cp:revision>37</cp:revision>
  <dcterms:created xsi:type="dcterms:W3CDTF">2022-11-08T04:55:00Z</dcterms:created>
  <dcterms:modified xsi:type="dcterms:W3CDTF">2023-07-03T07:13:00Z</dcterms:modified>
</cp:coreProperties>
</file>